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3F8C4" w14:textId="19ACDD89" w:rsidR="00952F7D" w:rsidRDefault="008450D8" w:rsidP="00DF198B">
      <w:pPr>
        <w:pStyle w:val="GraphicAnchor"/>
      </w:pPr>
      <w:r>
        <w:softHyphen/>
      </w:r>
      <w:r>
        <w:softHyphen/>
      </w:r>
      <w:r>
        <w:softHyphen/>
      </w:r>
      <w:r>
        <w:softHyphen/>
      </w:r>
      <w:r>
        <w:softHyphen/>
      </w:r>
      <w:r>
        <w:softHyphen/>
      </w:r>
      <w:r>
        <w:softHyphen/>
      </w:r>
      <w:r>
        <w:softHyphen/>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3B92F76" w14:textId="77777777" w:rsidTr="00185F4A">
        <w:trPr>
          <w:trHeight w:val="1083"/>
        </w:trPr>
        <w:tc>
          <w:tcPr>
            <w:tcW w:w="10790" w:type="dxa"/>
            <w:gridSpan w:val="9"/>
          </w:tcPr>
          <w:p w14:paraId="654B4594" w14:textId="77777777" w:rsidR="00DF198B" w:rsidRDefault="00DF198B"/>
        </w:tc>
      </w:tr>
      <w:tr w:rsidR="00DF198B" w14:paraId="01D859CA" w14:textId="77777777" w:rsidTr="00185F4A">
        <w:trPr>
          <w:trHeight w:val="1068"/>
        </w:trPr>
        <w:tc>
          <w:tcPr>
            <w:tcW w:w="1198" w:type="dxa"/>
            <w:gridSpan w:val="2"/>
            <w:tcBorders>
              <w:right w:val="single" w:sz="18" w:space="0" w:color="476166" w:themeColor="accent1"/>
            </w:tcBorders>
          </w:tcPr>
          <w:p w14:paraId="425E7C89"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DDC763A" w14:textId="4A462F26" w:rsidR="00DF198B" w:rsidRPr="00DF198B" w:rsidRDefault="00DC528A" w:rsidP="00874FE7">
            <w:pPr>
              <w:pStyle w:val="Heading1"/>
            </w:pPr>
            <w:r>
              <w:t>Tic-Tac-Toe: Project Report</w:t>
            </w:r>
          </w:p>
        </w:tc>
        <w:tc>
          <w:tcPr>
            <w:tcW w:w="1199" w:type="dxa"/>
            <w:gridSpan w:val="2"/>
            <w:tcBorders>
              <w:left w:val="single" w:sz="18" w:space="0" w:color="476166" w:themeColor="accent1"/>
            </w:tcBorders>
          </w:tcPr>
          <w:p w14:paraId="4DB05C79" w14:textId="77777777" w:rsidR="00DF198B" w:rsidRDefault="00DF198B"/>
        </w:tc>
      </w:tr>
      <w:tr w:rsidR="00DF198B" w14:paraId="5F39468A" w14:textId="77777777" w:rsidTr="00185F4A">
        <w:trPr>
          <w:trHeight w:val="1837"/>
        </w:trPr>
        <w:tc>
          <w:tcPr>
            <w:tcW w:w="1170" w:type="dxa"/>
          </w:tcPr>
          <w:p w14:paraId="63F946F7" w14:textId="77777777" w:rsidR="00DF198B" w:rsidRDefault="00DF198B"/>
        </w:tc>
        <w:tc>
          <w:tcPr>
            <w:tcW w:w="8460" w:type="dxa"/>
            <w:gridSpan w:val="7"/>
          </w:tcPr>
          <w:p w14:paraId="6D244E7E" w14:textId="77777777" w:rsidR="00DF198B" w:rsidRDefault="00DF198B"/>
        </w:tc>
        <w:tc>
          <w:tcPr>
            <w:tcW w:w="1160" w:type="dxa"/>
          </w:tcPr>
          <w:p w14:paraId="24E423AC" w14:textId="77777777" w:rsidR="00DF198B" w:rsidRDefault="00DF198B"/>
        </w:tc>
      </w:tr>
      <w:tr w:rsidR="00DF198B" w14:paraId="7F6A8BCD" w14:textId="77777777" w:rsidTr="00185F4A">
        <w:trPr>
          <w:trHeight w:val="929"/>
        </w:trPr>
        <w:tc>
          <w:tcPr>
            <w:tcW w:w="2397" w:type="dxa"/>
            <w:gridSpan w:val="4"/>
          </w:tcPr>
          <w:p w14:paraId="3353F9CB" w14:textId="77777777" w:rsidR="00DF198B" w:rsidRDefault="00DF198B"/>
        </w:tc>
        <w:tc>
          <w:tcPr>
            <w:tcW w:w="5995" w:type="dxa"/>
            <w:shd w:val="clear" w:color="auto" w:fill="FFFFFF" w:themeFill="background1"/>
          </w:tcPr>
          <w:p w14:paraId="37A2BC89" w14:textId="77777777" w:rsidR="00DF198B" w:rsidRPr="00DF198B" w:rsidRDefault="00DF198B" w:rsidP="00DF198B">
            <w:pPr>
              <w:jc w:val="center"/>
              <w:rPr>
                <w:rFonts w:ascii="Georgia" w:hAnsi="Georgia"/>
                <w:sz w:val="48"/>
                <w:szCs w:val="48"/>
              </w:rPr>
            </w:pPr>
          </w:p>
        </w:tc>
        <w:tc>
          <w:tcPr>
            <w:tcW w:w="2398" w:type="dxa"/>
            <w:gridSpan w:val="4"/>
          </w:tcPr>
          <w:p w14:paraId="79279ACC" w14:textId="77777777" w:rsidR="00DF198B" w:rsidRDefault="00DF198B"/>
        </w:tc>
      </w:tr>
      <w:tr w:rsidR="00DF198B" w14:paraId="3BED5F01" w14:textId="77777777" w:rsidTr="00185F4A">
        <w:trPr>
          <w:trHeight w:val="1460"/>
        </w:trPr>
        <w:tc>
          <w:tcPr>
            <w:tcW w:w="2397" w:type="dxa"/>
            <w:gridSpan w:val="4"/>
          </w:tcPr>
          <w:p w14:paraId="358235E1" w14:textId="77777777" w:rsidR="00DF198B" w:rsidRDefault="00DF198B"/>
        </w:tc>
        <w:tc>
          <w:tcPr>
            <w:tcW w:w="5995" w:type="dxa"/>
            <w:shd w:val="clear" w:color="auto" w:fill="FFFFFF" w:themeFill="background1"/>
          </w:tcPr>
          <w:p w14:paraId="723FFAF1" w14:textId="2EE004EC" w:rsidR="002549E1" w:rsidRDefault="00DC528A" w:rsidP="00DC528A">
            <w:pPr>
              <w:pStyle w:val="Heading2"/>
              <w:tabs>
                <w:tab w:val="left" w:pos="1333"/>
                <w:tab w:val="center" w:pos="2997"/>
              </w:tabs>
              <w:rPr>
                <w:sz w:val="28"/>
                <w:szCs w:val="28"/>
              </w:rPr>
            </w:pPr>
            <w:r>
              <w:rPr>
                <w:sz w:val="28"/>
                <w:szCs w:val="28"/>
              </w:rPr>
              <w:t>By: Tushar Manish Wani, Farman Ali, Jesse Aaron Jones, Vishnu Sudhir Nair, Rohit Raju</w:t>
            </w:r>
            <w:r w:rsidR="00D92415">
              <w:rPr>
                <w:sz w:val="28"/>
                <w:szCs w:val="28"/>
              </w:rPr>
              <w:t>, Francis Allen</w:t>
            </w:r>
          </w:p>
          <w:p w14:paraId="3A92C2A7" w14:textId="77777777" w:rsidR="002549E1" w:rsidRDefault="002549E1" w:rsidP="00DC528A">
            <w:pPr>
              <w:pStyle w:val="Heading2"/>
              <w:tabs>
                <w:tab w:val="left" w:pos="1333"/>
                <w:tab w:val="center" w:pos="2997"/>
              </w:tabs>
              <w:rPr>
                <w:sz w:val="28"/>
                <w:szCs w:val="28"/>
              </w:rPr>
            </w:pPr>
          </w:p>
          <w:p w14:paraId="5F59BCB2" w14:textId="1B8AE57E" w:rsidR="00DF198B" w:rsidRPr="00DF198B" w:rsidRDefault="00DC528A" w:rsidP="00DC528A">
            <w:pPr>
              <w:pStyle w:val="Heading2"/>
              <w:tabs>
                <w:tab w:val="left" w:pos="1333"/>
                <w:tab w:val="center" w:pos="2997"/>
              </w:tabs>
            </w:pPr>
            <w:r>
              <w:tab/>
            </w:r>
            <w:r w:rsidRPr="004909D9">
              <w:rPr>
                <w:noProof/>
                <w:lang w:eastAsia="en-AU"/>
              </w:rPr>
              <w:drawing>
                <wp:anchor distT="0" distB="0" distL="114300" distR="114300" simplePos="0" relativeHeight="251647488" behindDoc="1" locked="0" layoutInCell="1" allowOverlap="1" wp14:anchorId="4AFA0B59" wp14:editId="0EF0ED61">
                  <wp:simplePos x="0" y="0"/>
                  <wp:positionH relativeFrom="margin">
                    <wp:posOffset>-1549400</wp:posOffset>
                  </wp:positionH>
                  <wp:positionV relativeFrom="margin">
                    <wp:posOffset>-2872105</wp:posOffset>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c>
        <w:tc>
          <w:tcPr>
            <w:tcW w:w="2398" w:type="dxa"/>
            <w:gridSpan w:val="4"/>
          </w:tcPr>
          <w:p w14:paraId="10A8EF34" w14:textId="77777777" w:rsidR="00DF198B" w:rsidRDefault="00DF198B"/>
        </w:tc>
      </w:tr>
      <w:tr w:rsidR="00DF198B" w14:paraId="4B1C3E19" w14:textId="77777777" w:rsidTr="00185F4A">
        <w:trPr>
          <w:trHeight w:val="7176"/>
        </w:trPr>
        <w:tc>
          <w:tcPr>
            <w:tcW w:w="2397" w:type="dxa"/>
            <w:gridSpan w:val="4"/>
            <w:vAlign w:val="bottom"/>
          </w:tcPr>
          <w:p w14:paraId="1C627D49"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96D1DC8" w14:textId="0A77A491" w:rsidR="00DF198B" w:rsidRPr="00DC528A" w:rsidRDefault="00DC528A" w:rsidP="00874FE7">
            <w:pPr>
              <w:pStyle w:val="Heading3"/>
              <w:rPr>
                <w:sz w:val="24"/>
                <w:szCs w:val="24"/>
              </w:rPr>
            </w:pPr>
            <w:r w:rsidRPr="00DC528A">
              <w:rPr>
                <w:sz w:val="24"/>
                <w:szCs w:val="24"/>
              </w:rPr>
              <w:t>April 24</w:t>
            </w:r>
            <w:r w:rsidRPr="00DC528A">
              <w:rPr>
                <w:sz w:val="24"/>
                <w:szCs w:val="24"/>
                <w:vertAlign w:val="superscript"/>
              </w:rPr>
              <w:t>th</w:t>
            </w:r>
            <w:r w:rsidRPr="00DC528A">
              <w:rPr>
                <w:sz w:val="24"/>
                <w:szCs w:val="24"/>
              </w:rPr>
              <w:t xml:space="preserve"> 2023</w:t>
            </w:r>
          </w:p>
          <w:p w14:paraId="3A1C4757" w14:textId="1CF6908C" w:rsidR="00874FE7" w:rsidRPr="00DC528A" w:rsidRDefault="00D92415" w:rsidP="00874FE7">
            <w:pPr>
              <w:pStyle w:val="Heading3"/>
              <w:rPr>
                <w:sz w:val="24"/>
                <w:szCs w:val="24"/>
              </w:rPr>
            </w:pPr>
            <w:hyperlink r:id="rId12" w:history="1">
              <w:r w:rsidR="002549E1" w:rsidRPr="002549E1">
                <w:rPr>
                  <w:rStyle w:val="Hyperlink"/>
                  <w:sz w:val="24"/>
                  <w:szCs w:val="24"/>
                </w:rPr>
                <w:t>https://youtu.be/12QwAKiXzF0</w:t>
              </w:r>
            </w:hyperlink>
          </w:p>
          <w:p w14:paraId="69E9AB98" w14:textId="09F100D9" w:rsidR="00DF198B" w:rsidRPr="00DC528A" w:rsidRDefault="00DC528A" w:rsidP="00874FE7">
            <w:pPr>
              <w:pStyle w:val="Heading3"/>
              <w:rPr>
                <w:sz w:val="24"/>
                <w:szCs w:val="24"/>
              </w:rPr>
            </w:pPr>
            <w:r w:rsidRPr="00DC528A">
              <w:rPr>
                <w:sz w:val="24"/>
                <w:szCs w:val="24"/>
              </w:rPr>
              <w:t>CS 2340.001</w:t>
            </w:r>
          </w:p>
          <w:p w14:paraId="4468E200" w14:textId="770AA899" w:rsidR="00DF198B" w:rsidRPr="00DC528A" w:rsidRDefault="00DF198B" w:rsidP="00874FE7">
            <w:pPr>
              <w:pStyle w:val="Heading3"/>
              <w:rPr>
                <w:sz w:val="24"/>
                <w:szCs w:val="24"/>
              </w:rPr>
            </w:pPr>
          </w:p>
          <w:p w14:paraId="06B2F68A" w14:textId="2C9ED75F" w:rsidR="00DF198B" w:rsidRPr="00DC528A" w:rsidRDefault="00DC528A" w:rsidP="00DC528A">
            <w:pPr>
              <w:pStyle w:val="Heading3"/>
              <w:spacing w:before="240"/>
              <w:rPr>
                <w:sz w:val="24"/>
                <w:szCs w:val="24"/>
              </w:rPr>
            </w:pPr>
            <w:r w:rsidRPr="00DC528A">
              <w:rPr>
                <w:sz w:val="24"/>
                <w:szCs w:val="24"/>
              </w:rPr>
              <w:t>Professor Waffa Jaffal</w:t>
            </w:r>
          </w:p>
          <w:p w14:paraId="1AA8CC20" w14:textId="77777777" w:rsidR="00DF198B" w:rsidRPr="00DF198B" w:rsidRDefault="00DF198B" w:rsidP="00DF198B"/>
        </w:tc>
        <w:tc>
          <w:tcPr>
            <w:tcW w:w="2398" w:type="dxa"/>
            <w:gridSpan w:val="4"/>
            <w:vAlign w:val="bottom"/>
          </w:tcPr>
          <w:p w14:paraId="58AB9FBF" w14:textId="77777777" w:rsidR="00DF198B" w:rsidRDefault="00DF198B" w:rsidP="00DF198B">
            <w:pPr>
              <w:jc w:val="center"/>
            </w:pPr>
          </w:p>
        </w:tc>
      </w:tr>
      <w:tr w:rsidR="00DF198B" w14:paraId="0891D85A" w14:textId="77777777" w:rsidTr="00185F4A">
        <w:tc>
          <w:tcPr>
            <w:tcW w:w="2340" w:type="dxa"/>
            <w:gridSpan w:val="3"/>
          </w:tcPr>
          <w:p w14:paraId="15872B83" w14:textId="77777777" w:rsidR="00DF198B" w:rsidRDefault="00DF198B"/>
        </w:tc>
        <w:tc>
          <w:tcPr>
            <w:tcW w:w="6120" w:type="dxa"/>
            <w:gridSpan w:val="3"/>
          </w:tcPr>
          <w:p w14:paraId="7D9CFFAD" w14:textId="77777777" w:rsidR="00DF198B" w:rsidRDefault="00DF198B"/>
        </w:tc>
        <w:tc>
          <w:tcPr>
            <w:tcW w:w="2330" w:type="dxa"/>
            <w:gridSpan w:val="3"/>
          </w:tcPr>
          <w:p w14:paraId="0B098DCE" w14:textId="77777777" w:rsidR="00DF198B" w:rsidRDefault="00DF198B"/>
        </w:tc>
      </w:tr>
    </w:tbl>
    <w:p w14:paraId="5E25B73B" w14:textId="77777777" w:rsidR="00DF198B" w:rsidRDefault="00DF198B"/>
    <w:p w14:paraId="67F337A9" w14:textId="77777777" w:rsidR="00DF198B" w:rsidRDefault="002D2200" w:rsidP="002D2200">
      <w:pPr>
        <w:pStyle w:val="GraphicAnchor"/>
      </w:pPr>
      <w:r w:rsidRPr="004909D9">
        <w:rPr>
          <w:noProof/>
          <w:lang w:eastAsia="en-AU"/>
        </w:rPr>
        <mc:AlternateContent>
          <mc:Choice Requires="wps">
            <w:drawing>
              <wp:anchor distT="0" distB="0" distL="114300" distR="114300" simplePos="0" relativeHeight="251646464" behindDoc="1" locked="0" layoutInCell="1" allowOverlap="1" wp14:anchorId="0783F5FE" wp14:editId="65B9409E">
                <wp:simplePos x="0" y="0"/>
                <wp:positionH relativeFrom="column">
                  <wp:posOffset>6438</wp:posOffset>
                </wp:positionH>
                <wp:positionV relativeFrom="paragraph">
                  <wp:posOffset>6439</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174B3" id="Rectangle 2" o:spid="_x0000_s1026" alt="&quot;&quot;" style="position:absolute;margin-left:.5pt;margin-top:.5pt;width:539.95pt;height:716.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" fillcolor="#476166 [3204]" stroked="f" strokeweight="2pt">
                <v:stroke miterlimit="4"/>
                <v:textbox inset="3pt,3pt,3pt,3pt"/>
              </v:rect>
            </w:pict>
          </mc:Fallback>
        </mc:AlternateContent>
      </w:r>
      <w:r w:rsidRPr="004909D9">
        <w:rPr>
          <w:noProof/>
          <w:lang w:eastAsia="en-AU"/>
        </w:rPr>
        <w:drawing>
          <wp:anchor distT="0" distB="0" distL="114300" distR="114300" simplePos="0" relativeHeight="251648512" behindDoc="1" locked="0" layoutInCell="1" allowOverlap="1" wp14:anchorId="224B13F6" wp14:editId="4BCF5F01">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4687A2D6" w14:textId="77777777" w:rsidTr="00185F4A">
        <w:trPr>
          <w:trHeight w:val="1152"/>
        </w:trPr>
        <w:tc>
          <w:tcPr>
            <w:tcW w:w="2158" w:type="dxa"/>
          </w:tcPr>
          <w:p w14:paraId="78AB3771" w14:textId="77777777" w:rsidR="002D2200" w:rsidRDefault="002D2200"/>
        </w:tc>
        <w:tc>
          <w:tcPr>
            <w:tcW w:w="2158" w:type="dxa"/>
            <w:gridSpan w:val="3"/>
            <w:tcBorders>
              <w:bottom w:val="single" w:sz="18" w:space="0" w:color="476166" w:themeColor="accent1"/>
            </w:tcBorders>
          </w:tcPr>
          <w:p w14:paraId="5B7ADD37" w14:textId="77777777" w:rsidR="002D2200" w:rsidRDefault="002D2200"/>
        </w:tc>
        <w:tc>
          <w:tcPr>
            <w:tcW w:w="2158" w:type="dxa"/>
            <w:tcBorders>
              <w:bottom w:val="single" w:sz="18" w:space="0" w:color="476166" w:themeColor="accent1"/>
            </w:tcBorders>
          </w:tcPr>
          <w:p w14:paraId="138567DE" w14:textId="77777777" w:rsidR="002D2200" w:rsidRDefault="002D2200"/>
        </w:tc>
        <w:tc>
          <w:tcPr>
            <w:tcW w:w="2167" w:type="dxa"/>
            <w:gridSpan w:val="3"/>
            <w:tcBorders>
              <w:bottom w:val="single" w:sz="18" w:space="0" w:color="476166" w:themeColor="accent1"/>
            </w:tcBorders>
          </w:tcPr>
          <w:p w14:paraId="7FEE5DCD" w14:textId="77777777" w:rsidR="002D2200" w:rsidRDefault="002D2200"/>
        </w:tc>
        <w:tc>
          <w:tcPr>
            <w:tcW w:w="2158" w:type="dxa"/>
          </w:tcPr>
          <w:p w14:paraId="76917D7A" w14:textId="77777777" w:rsidR="002D2200" w:rsidRDefault="002D2200"/>
        </w:tc>
      </w:tr>
      <w:tr w:rsidR="002D2200" w14:paraId="417092FA" w14:textId="77777777" w:rsidTr="00185F4A">
        <w:trPr>
          <w:trHeight w:val="664"/>
        </w:trPr>
        <w:tc>
          <w:tcPr>
            <w:tcW w:w="2158" w:type="dxa"/>
            <w:tcBorders>
              <w:right w:val="single" w:sz="18" w:space="0" w:color="476166" w:themeColor="accent1"/>
            </w:tcBorders>
          </w:tcPr>
          <w:p w14:paraId="5C7ECCC6"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782AA64" w14:textId="77777777" w:rsidR="002D2200" w:rsidRPr="00E74B29" w:rsidRDefault="00D92415" w:rsidP="00874FE7">
            <w:pPr>
              <w:pStyle w:val="Heading4"/>
            </w:pPr>
            <w:sdt>
              <w:sdtPr>
                <w:id w:val="-621303809"/>
                <w:placeholder>
                  <w:docPart w:val="617A939E592A4D058AB2DCA96B8D9DBB"/>
                </w:placeholder>
                <w:temporary/>
                <w:showingPlcHdr/>
                <w15:appearance w15:val="hidden"/>
              </w:sdtPr>
              <w:sdtEndPr/>
              <w:sdtContent>
                <w:r w:rsidR="00874FE7" w:rsidRPr="00E74B29">
                  <w:t>INSTRUCTIONS</w:t>
                </w:r>
              </w:sdtContent>
            </w:sdt>
          </w:p>
        </w:tc>
        <w:tc>
          <w:tcPr>
            <w:tcW w:w="2158" w:type="dxa"/>
            <w:tcBorders>
              <w:left w:val="single" w:sz="18" w:space="0" w:color="476166" w:themeColor="accent1"/>
            </w:tcBorders>
          </w:tcPr>
          <w:p w14:paraId="3ACF655E" w14:textId="77777777" w:rsidR="002D2200" w:rsidRDefault="002D2200"/>
        </w:tc>
      </w:tr>
      <w:tr w:rsidR="002D2200" w14:paraId="69E8F411" w14:textId="77777777" w:rsidTr="00185F4A">
        <w:trPr>
          <w:trHeight w:val="311"/>
        </w:trPr>
        <w:tc>
          <w:tcPr>
            <w:tcW w:w="2158" w:type="dxa"/>
          </w:tcPr>
          <w:p w14:paraId="16C353C5" w14:textId="77777777" w:rsidR="002D2200" w:rsidRDefault="002D2200"/>
        </w:tc>
        <w:tc>
          <w:tcPr>
            <w:tcW w:w="2158" w:type="dxa"/>
            <w:gridSpan w:val="3"/>
            <w:tcBorders>
              <w:top w:val="single" w:sz="18" w:space="0" w:color="476166" w:themeColor="accent1"/>
              <w:bottom w:val="single" w:sz="18" w:space="0" w:color="476166" w:themeColor="accent1"/>
            </w:tcBorders>
          </w:tcPr>
          <w:p w14:paraId="5E7162F6" w14:textId="77777777" w:rsidR="002D2200" w:rsidRDefault="002D2200"/>
        </w:tc>
        <w:tc>
          <w:tcPr>
            <w:tcW w:w="2158" w:type="dxa"/>
            <w:tcBorders>
              <w:top w:val="single" w:sz="18" w:space="0" w:color="476166" w:themeColor="accent1"/>
              <w:bottom w:val="single" w:sz="18" w:space="0" w:color="476166" w:themeColor="accent1"/>
            </w:tcBorders>
          </w:tcPr>
          <w:p w14:paraId="3EEE72A0" w14:textId="77777777" w:rsidR="002D2200" w:rsidRDefault="002D2200"/>
        </w:tc>
        <w:tc>
          <w:tcPr>
            <w:tcW w:w="2167" w:type="dxa"/>
            <w:gridSpan w:val="3"/>
            <w:tcBorders>
              <w:top w:val="single" w:sz="18" w:space="0" w:color="476166" w:themeColor="accent1"/>
              <w:bottom w:val="single" w:sz="18" w:space="0" w:color="476166" w:themeColor="accent1"/>
            </w:tcBorders>
          </w:tcPr>
          <w:p w14:paraId="5CB0363F" w14:textId="77777777" w:rsidR="002D2200" w:rsidRDefault="002D2200"/>
        </w:tc>
        <w:tc>
          <w:tcPr>
            <w:tcW w:w="2158" w:type="dxa"/>
          </w:tcPr>
          <w:p w14:paraId="6F1DEBB8" w14:textId="77777777" w:rsidR="002D2200" w:rsidRDefault="002D2200"/>
        </w:tc>
      </w:tr>
      <w:tr w:rsidR="00E74B29" w14:paraId="12BB9F4B" w14:textId="77777777" w:rsidTr="00185F4A">
        <w:trPr>
          <w:trHeight w:val="576"/>
        </w:trPr>
        <w:tc>
          <w:tcPr>
            <w:tcW w:w="2158" w:type="dxa"/>
            <w:tcBorders>
              <w:right w:val="single" w:sz="18" w:space="0" w:color="476166" w:themeColor="accent1"/>
            </w:tcBorders>
          </w:tcPr>
          <w:p w14:paraId="28E824B1"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6CD45F15" w14:textId="77777777" w:rsidR="00E74B29" w:rsidRDefault="00E74B29"/>
        </w:tc>
        <w:tc>
          <w:tcPr>
            <w:tcW w:w="4321" w:type="dxa"/>
            <w:gridSpan w:val="3"/>
            <w:tcBorders>
              <w:top w:val="single" w:sz="18" w:space="0" w:color="476166" w:themeColor="accent1"/>
            </w:tcBorders>
            <w:shd w:val="clear" w:color="auto" w:fill="FFFFFF" w:themeFill="background1"/>
          </w:tcPr>
          <w:p w14:paraId="2A509F18"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71F415EF" w14:textId="77777777" w:rsidR="00E74B29" w:rsidRDefault="00E74B29"/>
        </w:tc>
        <w:tc>
          <w:tcPr>
            <w:tcW w:w="2158" w:type="dxa"/>
            <w:tcBorders>
              <w:left w:val="single" w:sz="18" w:space="0" w:color="476166" w:themeColor="accent1"/>
            </w:tcBorders>
          </w:tcPr>
          <w:p w14:paraId="3BFA7732" w14:textId="77777777" w:rsidR="00E74B29" w:rsidRDefault="00E74B29"/>
        </w:tc>
      </w:tr>
      <w:tr w:rsidR="000E4641" w14:paraId="79C3AC0D" w14:textId="77777777" w:rsidTr="00185F4A">
        <w:trPr>
          <w:trHeight w:val="4447"/>
        </w:trPr>
        <w:tc>
          <w:tcPr>
            <w:tcW w:w="2158" w:type="dxa"/>
            <w:vMerge w:val="restart"/>
            <w:tcBorders>
              <w:right w:val="single" w:sz="18" w:space="0" w:color="476166" w:themeColor="accent1"/>
            </w:tcBorders>
          </w:tcPr>
          <w:p w14:paraId="42DAC9D3" w14:textId="77777777" w:rsidR="000E4641" w:rsidRDefault="000E4641"/>
        </w:tc>
        <w:tc>
          <w:tcPr>
            <w:tcW w:w="542" w:type="dxa"/>
            <w:vMerge w:val="restart"/>
            <w:tcBorders>
              <w:left w:val="single" w:sz="18" w:space="0" w:color="476166" w:themeColor="accent1"/>
            </w:tcBorders>
            <w:shd w:val="clear" w:color="auto" w:fill="FFFFFF" w:themeFill="background1"/>
          </w:tcPr>
          <w:p w14:paraId="5E7D8BBA" w14:textId="77777777" w:rsidR="000E4641" w:rsidRDefault="000E4641"/>
        </w:tc>
        <w:tc>
          <w:tcPr>
            <w:tcW w:w="540" w:type="dxa"/>
            <w:shd w:val="clear" w:color="auto" w:fill="FFFFFF" w:themeFill="background1"/>
          </w:tcPr>
          <w:p w14:paraId="116643E0" w14:textId="77777777" w:rsidR="000E4641" w:rsidRDefault="000E4641"/>
        </w:tc>
        <w:tc>
          <w:tcPr>
            <w:tcW w:w="4321" w:type="dxa"/>
            <w:gridSpan w:val="3"/>
            <w:shd w:val="clear" w:color="auto" w:fill="FFFFFF" w:themeFill="background1"/>
          </w:tcPr>
          <w:p w14:paraId="6C654CAC" w14:textId="17549A5D" w:rsidR="000E4641" w:rsidRPr="00DC528A" w:rsidRDefault="00DC528A" w:rsidP="00DC528A">
            <w:pPr>
              <w:pStyle w:val="Text"/>
              <w:rPr>
                <w:sz w:val="24"/>
                <w:szCs w:val="24"/>
              </w:rPr>
            </w:pPr>
            <w:r w:rsidRPr="00DC528A">
              <w:rPr>
                <w:sz w:val="24"/>
                <w:szCs w:val="24"/>
              </w:rPr>
              <w:t>Tic-Tac-Toe is a game played on a 3x3 grid, between two players, you and a friend (or in this case an AI). Players are given their respective marks, to put in empty squares. The first player to get 3 marks in a row in any direction (up, down, left, right, left diagonal, or right diagonal) is the Winner.</w:t>
            </w:r>
          </w:p>
          <w:p w14:paraId="4A8018FE" w14:textId="01F07739" w:rsidR="00DC528A" w:rsidRPr="00DC528A" w:rsidRDefault="00DC528A" w:rsidP="00DC528A">
            <w:pPr>
              <w:pStyle w:val="Text"/>
              <w:rPr>
                <w:sz w:val="24"/>
                <w:szCs w:val="24"/>
              </w:rPr>
            </w:pPr>
          </w:p>
          <w:p w14:paraId="6E63005C" w14:textId="3F28DDB7" w:rsidR="00DC528A" w:rsidRDefault="00DC528A" w:rsidP="00DC528A">
            <w:pPr>
              <w:pStyle w:val="Text"/>
              <w:rPr>
                <w:sz w:val="24"/>
                <w:szCs w:val="24"/>
              </w:rPr>
            </w:pPr>
            <w:r w:rsidRPr="00DC528A">
              <w:rPr>
                <w:sz w:val="24"/>
                <w:szCs w:val="24"/>
              </w:rPr>
              <w:t>The only constricting rule is that you cannot put your mark in the same place where a mark has previously been placed.</w:t>
            </w:r>
          </w:p>
          <w:p w14:paraId="557BEB2F" w14:textId="77777777" w:rsidR="00DC528A" w:rsidRDefault="00DC528A" w:rsidP="00DC528A">
            <w:pPr>
              <w:pStyle w:val="Text"/>
              <w:rPr>
                <w:sz w:val="24"/>
                <w:szCs w:val="24"/>
              </w:rPr>
            </w:pPr>
          </w:p>
          <w:p w14:paraId="581CF65F" w14:textId="018CA654" w:rsidR="00DC528A" w:rsidRPr="00DC528A" w:rsidRDefault="00DC528A" w:rsidP="00DC528A">
            <w:pPr>
              <w:pStyle w:val="Text"/>
              <w:rPr>
                <w:sz w:val="24"/>
                <w:szCs w:val="24"/>
              </w:rPr>
            </w:pPr>
            <w:r>
              <w:rPr>
                <w:sz w:val="24"/>
                <w:szCs w:val="24"/>
              </w:rPr>
              <w:t>But the real question is, how did we implement this in MIPS?</w:t>
            </w:r>
          </w:p>
          <w:p w14:paraId="053B52E2" w14:textId="77777777" w:rsidR="000E4641" w:rsidRPr="00E74B29" w:rsidRDefault="000E4641" w:rsidP="000E4641">
            <w:pPr>
              <w:pStyle w:val="Text"/>
            </w:pPr>
          </w:p>
        </w:tc>
        <w:tc>
          <w:tcPr>
            <w:tcW w:w="540" w:type="dxa"/>
            <w:shd w:val="clear" w:color="auto" w:fill="FFFFFF" w:themeFill="background1"/>
          </w:tcPr>
          <w:p w14:paraId="4FE75DF9"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7A0D0A4C"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6150F494" w14:textId="77777777" w:rsidR="000E4641" w:rsidRDefault="000E4641"/>
        </w:tc>
      </w:tr>
      <w:tr w:rsidR="000E4641" w14:paraId="19603B50" w14:textId="77777777" w:rsidTr="00185F4A">
        <w:trPr>
          <w:trHeight w:val="1008"/>
        </w:trPr>
        <w:tc>
          <w:tcPr>
            <w:tcW w:w="2158" w:type="dxa"/>
            <w:vMerge/>
            <w:tcBorders>
              <w:right w:val="single" w:sz="18" w:space="0" w:color="476166" w:themeColor="accent1"/>
            </w:tcBorders>
          </w:tcPr>
          <w:p w14:paraId="62AC6A34"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0B7333EC" w14:textId="77777777" w:rsidR="000E4641" w:rsidRDefault="000E4641"/>
        </w:tc>
        <w:tc>
          <w:tcPr>
            <w:tcW w:w="5401" w:type="dxa"/>
            <w:gridSpan w:val="5"/>
            <w:vMerge w:val="restart"/>
            <w:shd w:val="clear" w:color="auto" w:fill="FFFFFF" w:themeFill="background1"/>
          </w:tcPr>
          <w:p w14:paraId="5D9B8ED8" w14:textId="77777777" w:rsidR="000E4641" w:rsidRPr="00E74B29" w:rsidRDefault="000E4641">
            <w:pPr>
              <w:rPr>
                <w:rFonts w:ascii="Georgia" w:hAnsi="Georgia"/>
                <w:sz w:val="28"/>
                <w:szCs w:val="28"/>
              </w:rPr>
            </w:pPr>
            <w:r w:rsidRPr="004909D9">
              <w:rPr>
                <w:noProof/>
                <w:lang w:eastAsia="en-AU"/>
              </w:rPr>
              <w:drawing>
                <wp:inline distT="0" distB="0" distL="0" distR="0" wp14:anchorId="5EFA65F7" wp14:editId="12B13CD2">
                  <wp:extent cx="3449370" cy="2894286"/>
                  <wp:effectExtent l="0" t="0" r="0" b="1905"/>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C183D7F6-B498-43B3-948B-1728B52AA6E4}">
                                <adec:decorative xmlns:adec="http://schemas.microsoft.com/office/drawing/2017/decorative" val="1"/>
                              </a:ext>
                            </a:extLst>
                          </pic:cNvPr>
                          <pic:cNvPicPr/>
                        </pic:nvPicPr>
                        <pic:blipFill>
                          <a:blip r:embed="rId13">
                            <a:extLst>
                              <a:ext uri="{28A0092B-C50C-407E-A947-70E740481C1C}">
                                <a14:useLocalDpi xmlns:a14="http://schemas.microsoft.com/office/drawing/2010/main" val="0"/>
                              </a:ext>
                            </a:extLst>
                          </a:blip>
                          <a:stretch>
                            <a:fillRect/>
                          </a:stretch>
                        </pic:blipFill>
                        <pic:spPr>
                          <a:xfrm>
                            <a:off x="0" y="0"/>
                            <a:ext cx="3462495" cy="2905299"/>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33C3D175"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7A4738F0" w14:textId="77777777" w:rsidR="000E4641" w:rsidRDefault="000E4641"/>
        </w:tc>
      </w:tr>
      <w:tr w:rsidR="000E4641" w14:paraId="445D2286" w14:textId="77777777" w:rsidTr="00185F4A">
        <w:trPr>
          <w:trHeight w:val="1728"/>
        </w:trPr>
        <w:tc>
          <w:tcPr>
            <w:tcW w:w="2158" w:type="dxa"/>
            <w:vMerge w:val="restart"/>
          </w:tcPr>
          <w:p w14:paraId="1BD023BD" w14:textId="77777777" w:rsidR="000E4641" w:rsidRDefault="000E4641"/>
        </w:tc>
        <w:tc>
          <w:tcPr>
            <w:tcW w:w="542" w:type="dxa"/>
            <w:tcBorders>
              <w:top w:val="single" w:sz="18" w:space="0" w:color="476166" w:themeColor="accent1"/>
            </w:tcBorders>
          </w:tcPr>
          <w:p w14:paraId="1AF7BB91" w14:textId="77777777" w:rsidR="000E4641" w:rsidRDefault="000E4641" w:rsidP="00E74B29">
            <w:pPr>
              <w:jc w:val="center"/>
            </w:pPr>
          </w:p>
        </w:tc>
        <w:tc>
          <w:tcPr>
            <w:tcW w:w="5401" w:type="dxa"/>
            <w:gridSpan w:val="5"/>
            <w:vMerge/>
          </w:tcPr>
          <w:p w14:paraId="2CE35C1B" w14:textId="77777777" w:rsidR="000E4641" w:rsidRDefault="000E4641" w:rsidP="00E74B29">
            <w:pPr>
              <w:jc w:val="center"/>
            </w:pPr>
          </w:p>
        </w:tc>
        <w:tc>
          <w:tcPr>
            <w:tcW w:w="540" w:type="dxa"/>
            <w:tcBorders>
              <w:top w:val="single" w:sz="18" w:space="0" w:color="476166" w:themeColor="accent1"/>
            </w:tcBorders>
          </w:tcPr>
          <w:p w14:paraId="295134A7" w14:textId="77777777" w:rsidR="000E4641" w:rsidRDefault="000E4641" w:rsidP="00E74B29">
            <w:pPr>
              <w:jc w:val="center"/>
            </w:pPr>
          </w:p>
        </w:tc>
        <w:tc>
          <w:tcPr>
            <w:tcW w:w="2158" w:type="dxa"/>
            <w:vMerge w:val="restart"/>
          </w:tcPr>
          <w:p w14:paraId="2B5DB107" w14:textId="77777777" w:rsidR="000E4641" w:rsidRDefault="000E4641"/>
        </w:tc>
      </w:tr>
      <w:tr w:rsidR="000E4641" w14:paraId="2F59CA10" w14:textId="77777777" w:rsidTr="00185F4A">
        <w:trPr>
          <w:trHeight w:val="1728"/>
        </w:trPr>
        <w:tc>
          <w:tcPr>
            <w:tcW w:w="2158" w:type="dxa"/>
            <w:vMerge/>
          </w:tcPr>
          <w:p w14:paraId="4402455F" w14:textId="77777777" w:rsidR="000E4641" w:rsidRDefault="000E4641"/>
        </w:tc>
        <w:tc>
          <w:tcPr>
            <w:tcW w:w="542" w:type="dxa"/>
          </w:tcPr>
          <w:p w14:paraId="262C2D6C" w14:textId="77777777" w:rsidR="000E4641" w:rsidRDefault="000E4641" w:rsidP="00E74B29">
            <w:pPr>
              <w:jc w:val="center"/>
            </w:pPr>
          </w:p>
        </w:tc>
        <w:tc>
          <w:tcPr>
            <w:tcW w:w="5401" w:type="dxa"/>
            <w:gridSpan w:val="5"/>
            <w:vMerge/>
          </w:tcPr>
          <w:p w14:paraId="07D74EE5" w14:textId="77777777" w:rsidR="000E4641" w:rsidRDefault="000E4641" w:rsidP="00E74B29">
            <w:pPr>
              <w:jc w:val="center"/>
            </w:pPr>
          </w:p>
        </w:tc>
        <w:tc>
          <w:tcPr>
            <w:tcW w:w="540" w:type="dxa"/>
          </w:tcPr>
          <w:p w14:paraId="69FA65AE" w14:textId="77777777" w:rsidR="000E4641" w:rsidRDefault="000E4641" w:rsidP="00E74B29">
            <w:pPr>
              <w:jc w:val="center"/>
            </w:pPr>
          </w:p>
        </w:tc>
        <w:tc>
          <w:tcPr>
            <w:tcW w:w="2158" w:type="dxa"/>
            <w:vMerge/>
          </w:tcPr>
          <w:p w14:paraId="461BB0C8" w14:textId="77777777" w:rsidR="000E4641" w:rsidRDefault="000E4641"/>
        </w:tc>
      </w:tr>
    </w:tbl>
    <w:p w14:paraId="22A9A6C0" w14:textId="77777777" w:rsidR="002D2200" w:rsidRDefault="002D2200"/>
    <w:p w14:paraId="616ECC8B" w14:textId="77777777" w:rsidR="00E74B29" w:rsidRDefault="000E4641" w:rsidP="0048120C">
      <w:pPr>
        <w:pStyle w:val="GraphicAnchor"/>
      </w:pPr>
      <w:r w:rsidRPr="004909D9">
        <w:rPr>
          <w:noProof/>
          <w:lang w:eastAsia="en-AU"/>
        </w:rPr>
        <w:drawing>
          <wp:anchor distT="0" distB="0" distL="114300" distR="114300" simplePos="0" relativeHeight="251649536" behindDoc="1" locked="0" layoutInCell="1" allowOverlap="1" wp14:anchorId="3131DAEE" wp14:editId="6D7C8F1D">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719"/>
        <w:gridCol w:w="719"/>
        <w:gridCol w:w="720"/>
        <w:gridCol w:w="2158"/>
        <w:gridCol w:w="1079"/>
        <w:gridCol w:w="1079"/>
      </w:tblGrid>
      <w:tr w:rsidR="0048120C" w14:paraId="7BAD51C3" w14:textId="77777777" w:rsidTr="00185F4A">
        <w:trPr>
          <w:trHeight w:val="2537"/>
        </w:trPr>
        <w:tc>
          <w:tcPr>
            <w:tcW w:w="2158" w:type="dxa"/>
            <w:gridSpan w:val="2"/>
          </w:tcPr>
          <w:p w14:paraId="72A9E48F" w14:textId="51C19E09" w:rsidR="0048120C" w:rsidRDefault="0048120C"/>
        </w:tc>
        <w:tc>
          <w:tcPr>
            <w:tcW w:w="2158" w:type="dxa"/>
            <w:tcBorders>
              <w:bottom w:val="single" w:sz="18" w:space="0" w:color="476166" w:themeColor="accent1"/>
            </w:tcBorders>
          </w:tcPr>
          <w:p w14:paraId="7AB229A6" w14:textId="4D087C76" w:rsidR="0048120C" w:rsidRDefault="0048120C"/>
        </w:tc>
        <w:tc>
          <w:tcPr>
            <w:tcW w:w="2158" w:type="dxa"/>
            <w:gridSpan w:val="3"/>
            <w:tcBorders>
              <w:bottom w:val="single" w:sz="18" w:space="0" w:color="476166" w:themeColor="accent1"/>
            </w:tcBorders>
          </w:tcPr>
          <w:p w14:paraId="1FF4AE22" w14:textId="683F8421" w:rsidR="0048120C" w:rsidRDefault="0048120C"/>
        </w:tc>
        <w:tc>
          <w:tcPr>
            <w:tcW w:w="2158" w:type="dxa"/>
            <w:tcBorders>
              <w:bottom w:val="single" w:sz="18" w:space="0" w:color="476166" w:themeColor="accent1"/>
            </w:tcBorders>
          </w:tcPr>
          <w:p w14:paraId="08C90654" w14:textId="6967C78E" w:rsidR="0048120C" w:rsidRDefault="0048120C"/>
        </w:tc>
        <w:tc>
          <w:tcPr>
            <w:tcW w:w="2158" w:type="dxa"/>
            <w:gridSpan w:val="2"/>
          </w:tcPr>
          <w:p w14:paraId="23046BEE" w14:textId="77777777" w:rsidR="0048120C" w:rsidRDefault="0048120C"/>
        </w:tc>
      </w:tr>
      <w:tr w:rsidR="0048120C" w14:paraId="14F17F38" w14:textId="77777777" w:rsidTr="00185F4A">
        <w:trPr>
          <w:trHeight w:val="800"/>
        </w:trPr>
        <w:tc>
          <w:tcPr>
            <w:tcW w:w="2158" w:type="dxa"/>
            <w:gridSpan w:val="2"/>
            <w:tcBorders>
              <w:right w:val="single" w:sz="18" w:space="0" w:color="476166" w:themeColor="accent1"/>
            </w:tcBorders>
          </w:tcPr>
          <w:p w14:paraId="4326B0E8" w14:textId="653AC39E" w:rsidR="0048120C" w:rsidRDefault="0048120C"/>
        </w:tc>
        <w:tc>
          <w:tcPr>
            <w:tcW w:w="6474"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E5D92EB" w14:textId="6DE82CEE" w:rsidR="0048120C" w:rsidRDefault="00D92415" w:rsidP="00837914">
            <w:pPr>
              <w:pStyle w:val="Heading4"/>
            </w:pPr>
            <w:sdt>
              <w:sdtPr>
                <w:id w:val="19988942"/>
                <w:placeholder>
                  <w:docPart w:val="18BF22D072D14B8F98302D562EEB7BB0"/>
                </w:placeholder>
                <w:temporary/>
                <w:showingPlcHdr/>
                <w15:appearance w15:val="hidden"/>
              </w:sdtPr>
              <w:sdtEndPr/>
              <w:sdtContent>
                <w:r w:rsidR="00837914" w:rsidRPr="0048120C">
                  <w:t>THE PROCESS</w:t>
                </w:r>
              </w:sdtContent>
            </w:sdt>
          </w:p>
        </w:tc>
        <w:tc>
          <w:tcPr>
            <w:tcW w:w="2158" w:type="dxa"/>
            <w:gridSpan w:val="2"/>
            <w:tcBorders>
              <w:left w:val="single" w:sz="18" w:space="0" w:color="476166" w:themeColor="accent1"/>
            </w:tcBorders>
          </w:tcPr>
          <w:p w14:paraId="26DA04A9" w14:textId="5CA167EA" w:rsidR="0048120C" w:rsidRDefault="0048120C"/>
        </w:tc>
      </w:tr>
      <w:tr w:rsidR="0048120C" w14:paraId="57CBC0FB" w14:textId="77777777" w:rsidTr="00185F4A">
        <w:tc>
          <w:tcPr>
            <w:tcW w:w="2158" w:type="dxa"/>
            <w:gridSpan w:val="2"/>
          </w:tcPr>
          <w:p w14:paraId="0FAA4730" w14:textId="77777777" w:rsidR="0048120C" w:rsidRDefault="0048120C"/>
        </w:tc>
        <w:tc>
          <w:tcPr>
            <w:tcW w:w="2158" w:type="dxa"/>
            <w:tcBorders>
              <w:top w:val="single" w:sz="18" w:space="0" w:color="476166" w:themeColor="accent1"/>
            </w:tcBorders>
          </w:tcPr>
          <w:p w14:paraId="1279A6A0" w14:textId="77777777" w:rsidR="0048120C" w:rsidRDefault="0048120C"/>
        </w:tc>
        <w:tc>
          <w:tcPr>
            <w:tcW w:w="2158" w:type="dxa"/>
            <w:gridSpan w:val="3"/>
            <w:tcBorders>
              <w:top w:val="single" w:sz="18" w:space="0" w:color="476166" w:themeColor="accent1"/>
            </w:tcBorders>
          </w:tcPr>
          <w:p w14:paraId="5FFA05B7" w14:textId="77777777" w:rsidR="0048120C" w:rsidRDefault="0048120C"/>
        </w:tc>
        <w:tc>
          <w:tcPr>
            <w:tcW w:w="2158" w:type="dxa"/>
            <w:tcBorders>
              <w:top w:val="single" w:sz="18" w:space="0" w:color="476166" w:themeColor="accent1"/>
            </w:tcBorders>
          </w:tcPr>
          <w:p w14:paraId="15BA2329" w14:textId="77777777" w:rsidR="0048120C" w:rsidRDefault="0048120C"/>
        </w:tc>
        <w:tc>
          <w:tcPr>
            <w:tcW w:w="2158" w:type="dxa"/>
            <w:gridSpan w:val="2"/>
          </w:tcPr>
          <w:p w14:paraId="20E3A208" w14:textId="77777777" w:rsidR="0048120C" w:rsidRDefault="0048120C"/>
        </w:tc>
      </w:tr>
      <w:tr w:rsidR="0048120C" w14:paraId="15C6F0A5" w14:textId="77777777" w:rsidTr="00185F4A">
        <w:trPr>
          <w:trHeight w:val="4546"/>
        </w:trPr>
        <w:tc>
          <w:tcPr>
            <w:tcW w:w="1079" w:type="dxa"/>
          </w:tcPr>
          <w:p w14:paraId="3EB7403D" w14:textId="77777777" w:rsidR="0048120C" w:rsidRDefault="0048120C"/>
        </w:tc>
        <w:tc>
          <w:tcPr>
            <w:tcW w:w="8632" w:type="dxa"/>
            <w:gridSpan w:val="7"/>
            <w:tcBorders>
              <w:top w:val="single" w:sz="18" w:space="0" w:color="476166" w:themeColor="accent1"/>
              <w:bottom w:val="single" w:sz="18" w:space="0" w:color="476166" w:themeColor="accent1"/>
            </w:tcBorders>
          </w:tcPr>
          <w:p w14:paraId="172842F2" w14:textId="604B1A40" w:rsidR="0048120C" w:rsidRPr="0048120C" w:rsidRDefault="00525251" w:rsidP="0048120C">
            <w:pPr>
              <w:pStyle w:val="Heading5"/>
            </w:pPr>
            <w:r>
              <w:t xml:space="preserve">Player </w:t>
            </w:r>
            <w:r w:rsidR="00705614">
              <w:t>turns.</w:t>
            </w:r>
          </w:p>
          <w:p w14:paraId="7E9D0F22" w14:textId="77777777" w:rsidR="0048120C" w:rsidRDefault="0048120C" w:rsidP="0048120C"/>
          <w:p w14:paraId="04670C0A" w14:textId="77777777" w:rsidR="00525251" w:rsidRDefault="00595A0D" w:rsidP="00595A0D">
            <w:pPr>
              <w:pStyle w:val="Text"/>
            </w:pPr>
            <w:r>
              <w:t>Our code is designed to play against the</w:t>
            </w:r>
            <w:r w:rsidR="00525251">
              <w:t xml:space="preserve"> computer, which implies that the player starts first. We present a 3x3 grid with numbers in each spot (which you will see in the video), the player inputs a number, and that corresponding spot gets filled with their character “O”.</w:t>
            </w:r>
            <w:r>
              <w:t xml:space="preserve"> </w:t>
            </w:r>
            <w:r w:rsidR="00525251">
              <w:t>After that, the program spits the same board as when it first ran, but with the character ‘O’, instead of the number.</w:t>
            </w:r>
          </w:p>
          <w:p w14:paraId="09842058" w14:textId="77777777" w:rsidR="00525251" w:rsidRDefault="00525251" w:rsidP="00595A0D">
            <w:pPr>
              <w:pStyle w:val="Text"/>
            </w:pPr>
          </w:p>
          <w:p w14:paraId="2E9B52EC" w14:textId="14309DD3" w:rsidR="00525251" w:rsidRDefault="00A640AF" w:rsidP="00595A0D">
            <w:pPr>
              <w:pStyle w:val="Text"/>
            </w:pPr>
            <w:r>
              <w:t>Next,</w:t>
            </w:r>
            <w:r w:rsidR="00525251">
              <w:t xml:space="preserve"> we move onto the computer’s turn. We implemented an algorithm for the computer to choose a random number from 1 to 9 (the spots on the board). And we implement the same algorithm to print the board again but with an ‘X’, instead of an O. </w:t>
            </w:r>
          </w:p>
        </w:tc>
        <w:tc>
          <w:tcPr>
            <w:tcW w:w="1079" w:type="dxa"/>
          </w:tcPr>
          <w:p w14:paraId="17C904B9" w14:textId="77777777" w:rsidR="0048120C" w:rsidRDefault="0048120C"/>
        </w:tc>
      </w:tr>
      <w:tr w:rsidR="0048120C" w14:paraId="55217D88" w14:textId="77777777" w:rsidTr="00185F4A">
        <w:trPr>
          <w:trHeight w:val="730"/>
        </w:trPr>
        <w:tc>
          <w:tcPr>
            <w:tcW w:w="1079" w:type="dxa"/>
          </w:tcPr>
          <w:p w14:paraId="0C0AAFB4" w14:textId="77777777" w:rsidR="0048120C" w:rsidRDefault="0048120C"/>
        </w:tc>
        <w:tc>
          <w:tcPr>
            <w:tcW w:w="3956" w:type="dxa"/>
            <w:gridSpan w:val="3"/>
            <w:tcBorders>
              <w:top w:val="single" w:sz="18" w:space="0" w:color="476166" w:themeColor="accent1"/>
            </w:tcBorders>
          </w:tcPr>
          <w:p w14:paraId="110343FE" w14:textId="7AA198CB" w:rsidR="0048120C" w:rsidRDefault="00A640AF" w:rsidP="0048120C">
            <w:pPr>
              <w:pStyle w:val="Heading5"/>
            </w:pPr>
            <w:r>
              <w:t>Working the game</w:t>
            </w:r>
          </w:p>
          <w:p w14:paraId="45541235" w14:textId="77777777" w:rsidR="0048120C" w:rsidRPr="0048120C" w:rsidRDefault="0048120C" w:rsidP="0048120C"/>
        </w:tc>
        <w:tc>
          <w:tcPr>
            <w:tcW w:w="719" w:type="dxa"/>
            <w:tcBorders>
              <w:top w:val="single" w:sz="18" w:space="0" w:color="476166" w:themeColor="accent1"/>
            </w:tcBorders>
          </w:tcPr>
          <w:p w14:paraId="454B582A" w14:textId="77777777" w:rsidR="0048120C" w:rsidRDefault="0048120C"/>
        </w:tc>
        <w:tc>
          <w:tcPr>
            <w:tcW w:w="3957" w:type="dxa"/>
            <w:gridSpan w:val="3"/>
            <w:tcBorders>
              <w:top w:val="single" w:sz="18" w:space="0" w:color="476166" w:themeColor="accent1"/>
            </w:tcBorders>
          </w:tcPr>
          <w:p w14:paraId="76822616" w14:textId="77777777" w:rsidR="0048120C" w:rsidRDefault="0048120C"/>
        </w:tc>
        <w:tc>
          <w:tcPr>
            <w:tcW w:w="1079" w:type="dxa"/>
          </w:tcPr>
          <w:p w14:paraId="79FC0A3B" w14:textId="77777777" w:rsidR="0048120C" w:rsidRDefault="0048120C"/>
        </w:tc>
      </w:tr>
      <w:tr w:rsidR="0048120C" w14:paraId="754DED5F" w14:textId="77777777" w:rsidTr="00185F4A">
        <w:trPr>
          <w:trHeight w:val="3990"/>
        </w:trPr>
        <w:tc>
          <w:tcPr>
            <w:tcW w:w="1079" w:type="dxa"/>
          </w:tcPr>
          <w:p w14:paraId="00D9AD3E" w14:textId="13721EE4" w:rsidR="0048120C" w:rsidRDefault="0048120C"/>
        </w:tc>
        <w:tc>
          <w:tcPr>
            <w:tcW w:w="3956" w:type="dxa"/>
            <w:gridSpan w:val="3"/>
          </w:tcPr>
          <w:p w14:paraId="39D7C70A" w14:textId="0B883009" w:rsidR="0048120C" w:rsidRDefault="00525251" w:rsidP="00837914">
            <w:pPr>
              <w:pStyle w:val="Text"/>
            </w:pPr>
            <w:r>
              <w:t xml:space="preserve">In the instructions page, we mentioned that the only constricting rule in tic-tac-toe is that you cannot place a character where one has already been placed. To implement this in MIPS we designed an algorithm to check if the spot is empty before using it. If the spot has already been used, then the player will be asked to choose another spot. </w:t>
            </w:r>
          </w:p>
        </w:tc>
        <w:tc>
          <w:tcPr>
            <w:tcW w:w="719" w:type="dxa"/>
          </w:tcPr>
          <w:p w14:paraId="25FBA839" w14:textId="77777777" w:rsidR="0048120C" w:rsidRDefault="0048120C" w:rsidP="0048120C">
            <w:pPr>
              <w:pStyle w:val="Text"/>
            </w:pPr>
          </w:p>
        </w:tc>
        <w:tc>
          <w:tcPr>
            <w:tcW w:w="3957" w:type="dxa"/>
            <w:gridSpan w:val="3"/>
          </w:tcPr>
          <w:p w14:paraId="614B1216" w14:textId="4FBC2816" w:rsidR="00A640AF" w:rsidRPr="00A640AF" w:rsidRDefault="00525251" w:rsidP="00837914">
            <w:pPr>
              <w:pStyle w:val="Text"/>
              <w:rPr>
                <w:sz w:val="26"/>
                <w:szCs w:val="26"/>
              </w:rPr>
            </w:pPr>
            <w:r w:rsidRPr="00A640AF">
              <w:rPr>
                <w:sz w:val="26"/>
                <w:szCs w:val="26"/>
              </w:rPr>
              <w:t xml:space="preserve">We also mentioned that to win </w:t>
            </w:r>
            <w:r w:rsidR="00A640AF" w:rsidRPr="00A640AF">
              <w:rPr>
                <w:sz w:val="26"/>
                <w:szCs w:val="26"/>
              </w:rPr>
              <w:t xml:space="preserve">this game, we need to fill all the spaces in the directions mentioned above. </w:t>
            </w:r>
          </w:p>
          <w:p w14:paraId="75801248" w14:textId="77777777" w:rsidR="00A640AF" w:rsidRPr="00A640AF" w:rsidRDefault="00A640AF" w:rsidP="00837914">
            <w:pPr>
              <w:pStyle w:val="Text"/>
              <w:rPr>
                <w:sz w:val="26"/>
                <w:szCs w:val="26"/>
              </w:rPr>
            </w:pPr>
            <w:r w:rsidRPr="00A640AF">
              <w:rPr>
                <w:sz w:val="26"/>
                <w:szCs w:val="26"/>
              </w:rPr>
              <w:t xml:space="preserve">To implement this in MIPS we check whether the player or computer won in every turn, the program does this by traversing through every possible win condition. </w:t>
            </w:r>
          </w:p>
          <w:p w14:paraId="42714CA0" w14:textId="7C87B042" w:rsidR="00A640AF" w:rsidRPr="00A640AF" w:rsidRDefault="00A640AF" w:rsidP="00837914">
            <w:pPr>
              <w:pStyle w:val="Text"/>
              <w:rPr>
                <w:sz w:val="24"/>
                <w:szCs w:val="24"/>
              </w:rPr>
            </w:pPr>
            <w:r w:rsidRPr="00A640AF">
              <w:rPr>
                <w:sz w:val="26"/>
                <w:szCs w:val="26"/>
              </w:rPr>
              <w:t>If the condition has been met then the program prints the respective winner’s dialogue and we exit the program</w:t>
            </w:r>
          </w:p>
        </w:tc>
        <w:tc>
          <w:tcPr>
            <w:tcW w:w="1079" w:type="dxa"/>
          </w:tcPr>
          <w:p w14:paraId="0F957FA1" w14:textId="6792E7EF" w:rsidR="0048120C" w:rsidRDefault="0048120C"/>
        </w:tc>
      </w:tr>
    </w:tbl>
    <w:p w14:paraId="499843F5" w14:textId="7817CDCD" w:rsidR="0048120C" w:rsidRDefault="008D662C">
      <w:r w:rsidRPr="004909D9">
        <w:rPr>
          <w:noProof/>
          <w:lang w:eastAsia="en-AU"/>
        </w:rPr>
        <w:drawing>
          <wp:anchor distT="0" distB="0" distL="114300" distR="114300" simplePos="0" relativeHeight="251660800" behindDoc="1" locked="0" layoutInCell="1" allowOverlap="1" wp14:anchorId="1A3788BE" wp14:editId="7960A4F0">
            <wp:simplePos x="0" y="0"/>
            <wp:positionH relativeFrom="margin">
              <wp:align>center</wp:align>
            </wp:positionH>
            <wp:positionV relativeFrom="margin">
              <wp:posOffset>-422108</wp:posOffset>
            </wp:positionV>
            <wp:extent cx="7531768" cy="10042357"/>
            <wp:effectExtent l="19050" t="19050" r="12065" b="16510"/>
            <wp:wrapNone/>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50000"/>
                      <a:extLst>
                        <a:ext uri="{28A0092B-C50C-407E-A947-70E740481C1C}">
                          <a14:useLocalDpi xmlns:a14="http://schemas.microsoft.com/office/drawing/2010/main" val="0"/>
                        </a:ext>
                      </a:extLst>
                    </a:blip>
                    <a:stretch>
                      <a:fillRect/>
                    </a:stretch>
                  </pic:blipFill>
                  <pic:spPr>
                    <a:xfrm>
                      <a:off x="0" y="0"/>
                      <a:ext cx="7531768" cy="10042357"/>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0FE0AAD2" w14:textId="3DA3E557" w:rsidR="003B3DAF" w:rsidRDefault="003B3DAF"/>
    <w:p w14:paraId="2F70EF5B" w14:textId="77777777" w:rsidR="009641F8" w:rsidRDefault="009641F8"/>
    <w:p w14:paraId="7DF96465" w14:textId="2C128F4D" w:rsidR="00377C27" w:rsidRDefault="00E13839">
      <w:r w:rsidRPr="004909D9">
        <w:rPr>
          <w:noProof/>
          <w:lang w:eastAsia="en-AU"/>
        </w:rPr>
        <w:lastRenderedPageBreak/>
        <w:drawing>
          <wp:anchor distT="0" distB="0" distL="114300" distR="114300" simplePos="0" relativeHeight="251662848" behindDoc="1" locked="0" layoutInCell="1" allowOverlap="1" wp14:anchorId="24E85577" wp14:editId="3EFAD5BD">
            <wp:simplePos x="0" y="0"/>
            <wp:positionH relativeFrom="margin">
              <wp:align>center</wp:align>
            </wp:positionH>
            <wp:positionV relativeFrom="page">
              <wp:posOffset>98002</wp:posOffset>
            </wp:positionV>
            <wp:extent cx="7531768" cy="10042357"/>
            <wp:effectExtent l="0" t="0" r="0" b="0"/>
            <wp:wrapNone/>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31768" cy="10042357"/>
                    </a:xfrm>
                    <a:prstGeom prst="rect">
                      <a:avLst/>
                    </a:prstGeom>
                  </pic:spPr>
                </pic:pic>
              </a:graphicData>
            </a:graphic>
            <wp14:sizeRelH relativeFrom="page">
              <wp14:pctWidth>0</wp14:pctWidth>
            </wp14:sizeRelH>
            <wp14:sizeRelV relativeFrom="page">
              <wp14:pctHeight>0</wp14:pctHeight>
            </wp14:sizeRelV>
          </wp:anchor>
        </w:drawing>
      </w:r>
      <w:r w:rsidR="00E633F1">
        <w:rPr>
          <w:noProof/>
          <w:lang w:eastAsia="en-AU"/>
        </w:rPr>
        <mc:AlternateContent>
          <mc:Choice Requires="wps">
            <w:drawing>
              <wp:anchor distT="0" distB="0" distL="114300" distR="114300" simplePos="0" relativeHeight="251663872" behindDoc="0" locked="0" layoutInCell="1" allowOverlap="1" wp14:anchorId="489A6798" wp14:editId="37E686D5">
                <wp:simplePos x="0" y="0"/>
                <wp:positionH relativeFrom="column">
                  <wp:posOffset>6138612</wp:posOffset>
                </wp:positionH>
                <wp:positionV relativeFrom="paragraph">
                  <wp:posOffset>280336</wp:posOffset>
                </wp:positionV>
                <wp:extent cx="53140" cy="8839200"/>
                <wp:effectExtent l="0" t="0" r="23495" b="19050"/>
                <wp:wrapNone/>
                <wp:docPr id="21" name="Straight Connector 21"/>
                <wp:cNvGraphicFramePr/>
                <a:graphic xmlns:a="http://schemas.openxmlformats.org/drawingml/2006/main">
                  <a:graphicData uri="http://schemas.microsoft.com/office/word/2010/wordprocessingShape">
                    <wps:wsp>
                      <wps:cNvCnPr/>
                      <wps:spPr>
                        <a:xfrm>
                          <a:off x="0" y="0"/>
                          <a:ext cx="53140" cy="8839200"/>
                        </a:xfrm>
                        <a:prstGeom prst="line">
                          <a:avLst/>
                        </a:prstGeom>
                        <a:noFill/>
                        <a:ln w="19050" cap="flat">
                          <a:solidFill>
                            <a:srgbClr val="5F5F5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3895AB9F" id="Straight Connector 21"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3.35pt,22.05pt" to="487.55pt,7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" strokecolor="#5f5f5f" strokeweight="1.5pt">
                <v:stroke miterlimit="4" joinstyle="miter"/>
              </v:line>
            </w:pict>
          </mc:Fallback>
        </mc:AlternateContent>
      </w:r>
      <w:r w:rsidR="00823753">
        <w:rPr>
          <w:noProof/>
          <w:lang w:eastAsia="en-AU"/>
        </w:rPr>
        <mc:AlternateContent>
          <mc:Choice Requires="wps">
            <w:drawing>
              <wp:anchor distT="0" distB="0" distL="114300" distR="114300" simplePos="0" relativeHeight="251664896" behindDoc="0" locked="0" layoutInCell="1" allowOverlap="1" wp14:anchorId="7B08D3DA" wp14:editId="21CF64AF">
                <wp:simplePos x="0" y="0"/>
                <wp:positionH relativeFrom="column">
                  <wp:posOffset>537444</wp:posOffset>
                </wp:positionH>
                <wp:positionV relativeFrom="paragraph">
                  <wp:posOffset>280035</wp:posOffset>
                </wp:positionV>
                <wp:extent cx="53140" cy="8839200"/>
                <wp:effectExtent l="0" t="0" r="23495" b="19050"/>
                <wp:wrapNone/>
                <wp:docPr id="22" name="Straight Connector 22"/>
                <wp:cNvGraphicFramePr/>
                <a:graphic xmlns:a="http://schemas.openxmlformats.org/drawingml/2006/main">
                  <a:graphicData uri="http://schemas.microsoft.com/office/word/2010/wordprocessingShape">
                    <wps:wsp>
                      <wps:cNvCnPr/>
                      <wps:spPr>
                        <a:xfrm>
                          <a:off x="0" y="0"/>
                          <a:ext cx="53140" cy="8839200"/>
                        </a:xfrm>
                        <a:prstGeom prst="line">
                          <a:avLst/>
                        </a:prstGeom>
                        <a:noFill/>
                        <a:ln w="19050" cap="flat">
                          <a:solidFill>
                            <a:srgbClr val="5F5F5F"/>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B3D28C7" id="Straight Connector 22" o:spid="_x0000_s1026" style="position:absolute;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3pt,22.05pt" to="46.5pt,7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" strokecolor="#5f5f5f" strokeweight="1.5pt">
                <v:stroke miterlimit="4" joinstyle="miter"/>
              </v:line>
            </w:pict>
          </mc:Fallback>
        </mc:AlternateContent>
      </w:r>
      <w:r w:rsidR="00823753">
        <w:rPr>
          <w:noProof/>
        </w:rPr>
        <mc:AlternateContent>
          <mc:Choice Requires="wpg">
            <w:drawing>
              <wp:anchor distT="0" distB="0" distL="114300" distR="114300" simplePos="0" relativeHeight="251661824" behindDoc="0" locked="0" layoutInCell="1" allowOverlap="1" wp14:anchorId="33C9B845" wp14:editId="0BA473CA">
                <wp:simplePos x="0" y="0"/>
                <wp:positionH relativeFrom="margin">
                  <wp:align>center</wp:align>
                </wp:positionH>
                <wp:positionV relativeFrom="margin">
                  <wp:align>bottom</wp:align>
                </wp:positionV>
                <wp:extent cx="3569335" cy="8926830"/>
                <wp:effectExtent l="0" t="0" r="12065" b="26670"/>
                <wp:wrapSquare wrapText="bothSides"/>
                <wp:docPr id="211" name="Group 211"/>
                <wp:cNvGraphicFramePr/>
                <a:graphic xmlns:a="http://schemas.openxmlformats.org/drawingml/2006/main">
                  <a:graphicData uri="http://schemas.microsoft.com/office/word/2010/wordprocessingGroup">
                    <wpg:wgp>
                      <wpg:cNvGrpSpPr/>
                      <wpg:grpSpPr>
                        <a:xfrm>
                          <a:off x="0" y="0"/>
                          <a:ext cx="3569335" cy="8927432"/>
                          <a:chOff x="5564" y="0"/>
                          <a:chExt cx="2475865" cy="9466743"/>
                        </a:xfrm>
                      </wpg:grpSpPr>
                      <wps:wsp>
                        <wps:cNvPr id="212" name="AutoShape 14"/>
                        <wps:cNvSpPr>
                          <a:spLocks noChangeArrowheads="1"/>
                        </wps:cNvSpPr>
                        <wps:spPr bwMode="auto">
                          <a:xfrm>
                            <a:off x="5564" y="21932"/>
                            <a:ext cx="2475865" cy="9444811"/>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1056E285" w14:textId="77777777" w:rsidR="000A4A9B" w:rsidRDefault="00B53C1C" w:rsidP="000A4A9B">
                              <w:pPr>
                                <w:spacing w:before="880" w:after="240"/>
                                <w:rPr>
                                  <w:rFonts w:asciiTheme="majorHAnsi" w:eastAsiaTheme="majorEastAsia" w:hAnsiTheme="majorHAnsi" w:cstheme="majorBidi"/>
                                  <w:color w:val="476166" w:themeColor="accent1"/>
                                  <w:sz w:val="40"/>
                                  <w:szCs w:val="40"/>
                                </w:rPr>
                              </w:pPr>
                              <w:r>
                                <w:rPr>
                                  <w:rFonts w:asciiTheme="majorHAnsi" w:eastAsiaTheme="majorEastAsia" w:hAnsiTheme="majorHAnsi" w:cstheme="majorBidi"/>
                                  <w:color w:val="476166" w:themeColor="accent1"/>
                                  <w:sz w:val="40"/>
                                  <w:szCs w:val="40"/>
                                </w:rPr>
                                <w:t>Challenges We Faced</w:t>
                              </w:r>
                            </w:p>
                            <w:p w14:paraId="34B34658" w14:textId="19CAB38D" w:rsidR="000A4A9B" w:rsidRPr="000A4A9B" w:rsidRDefault="000A4A9B" w:rsidP="000A4A9B">
                              <w:pPr>
                                <w:spacing w:before="880" w:after="240"/>
                                <w:rPr>
                                  <w:rFonts w:asciiTheme="majorHAnsi" w:eastAsiaTheme="majorEastAsia" w:hAnsiTheme="majorHAnsi" w:cstheme="majorBidi"/>
                                  <w:color w:val="476166" w:themeColor="accent1"/>
                                  <w:sz w:val="40"/>
                                  <w:szCs w:val="40"/>
                                </w:rPr>
                              </w:pPr>
                              <w:r w:rsidRPr="000A4A9B">
                                <w:rPr>
                                  <w:rFonts w:ascii="Times New Roman" w:eastAsia="Times New Roman" w:hAnsi="Times New Roman" w:cs="Times New Roman"/>
                                  <w:color w:val="000000"/>
                                  <w:sz w:val="32"/>
                                  <w:szCs w:val="32"/>
                                </w:rPr>
                                <w:t>Some of the challenges we faced mostly were dealing with how to implement the computer's turn in the tic-tac-toe game. Our problem had to do with first how to come up with an algorithm for the computer to play moves automatically without any input and second, how to deal with the sudden crashes the program was outputting when we implemented the algorithm in the file. For creating an algorithm we decided the best way to have the computer decide its moves was to generate random numbers 1 through 9 being the places where it could put its move. Once we implemented this algorithm, we were met with a problem that made the program crash every time it was the computer's turn. We ended up fixing this problem by changing some of the registers around and using a seed for the random number generator. We also made sure to calculate an offset for the computer to know which moves were already played. After we made these changes the computer’s turn for the program started working as intended</w:t>
                              </w:r>
                              <w:r w:rsidRPr="000A4A9B">
                                <w:rPr>
                                  <w:rFonts w:ascii="Times New Roman" w:eastAsia="Times New Roman" w:hAnsi="Times New Roman" w:cs="Times New Roman"/>
                                  <w:color w:val="000000"/>
                                  <w:sz w:val="28"/>
                                  <w:szCs w:val="28"/>
                                </w:rPr>
                                <w:t>.</w:t>
                              </w:r>
                            </w:p>
                            <w:p w14:paraId="4CCBF1D1" w14:textId="77777777" w:rsidR="00E633F1" w:rsidRDefault="00E633F1" w:rsidP="00B53C1C">
                              <w:pPr>
                                <w:rPr>
                                  <w:color w:val="5E5E5E" w:themeColor="text2"/>
                                  <w:sz w:val="34"/>
                                  <w:szCs w:val="34"/>
                                </w:rPr>
                              </w:pPr>
                            </w:p>
                            <w:p w14:paraId="368AD305" w14:textId="77777777" w:rsidR="00E633F1" w:rsidRDefault="00E633F1" w:rsidP="00B53C1C">
                              <w:pPr>
                                <w:rPr>
                                  <w:color w:val="5E5E5E" w:themeColor="text2"/>
                                  <w:sz w:val="34"/>
                                  <w:szCs w:val="34"/>
                                </w:rPr>
                              </w:pPr>
                            </w:p>
                            <w:p w14:paraId="309EE9B2" w14:textId="77777777" w:rsidR="00E633F1" w:rsidRDefault="00E633F1" w:rsidP="00B53C1C">
                              <w:pPr>
                                <w:rPr>
                                  <w:color w:val="5E5E5E" w:themeColor="text2"/>
                                  <w:sz w:val="34"/>
                                  <w:szCs w:val="34"/>
                                </w:rPr>
                              </w:pPr>
                            </w:p>
                            <w:p w14:paraId="2CD91DA6" w14:textId="77777777" w:rsidR="00E633F1" w:rsidRDefault="00E633F1" w:rsidP="00B53C1C">
                              <w:pPr>
                                <w:rPr>
                                  <w:color w:val="5E5E5E" w:themeColor="text2"/>
                                  <w:sz w:val="34"/>
                                  <w:szCs w:val="34"/>
                                </w:rPr>
                              </w:pPr>
                            </w:p>
                            <w:p w14:paraId="3204F97D" w14:textId="77777777" w:rsidR="00E633F1" w:rsidRDefault="00E633F1" w:rsidP="00B53C1C">
                              <w:pPr>
                                <w:rPr>
                                  <w:color w:val="5E5E5E" w:themeColor="text2"/>
                                  <w:sz w:val="34"/>
                                  <w:szCs w:val="34"/>
                                </w:rPr>
                              </w:pPr>
                            </w:p>
                            <w:p w14:paraId="5E9AE8B9" w14:textId="77777777" w:rsidR="00E633F1" w:rsidRDefault="00E633F1" w:rsidP="00B53C1C">
                              <w:pPr>
                                <w:rPr>
                                  <w:color w:val="5E5E5E" w:themeColor="text2"/>
                                  <w:sz w:val="34"/>
                                  <w:szCs w:val="34"/>
                                </w:rPr>
                              </w:pPr>
                            </w:p>
                            <w:p w14:paraId="3C74C24C" w14:textId="77777777" w:rsidR="00E633F1" w:rsidRDefault="00E633F1" w:rsidP="00B53C1C">
                              <w:pPr>
                                <w:rPr>
                                  <w:color w:val="5E5E5E" w:themeColor="text2"/>
                                  <w:sz w:val="34"/>
                                  <w:szCs w:val="34"/>
                                </w:rPr>
                              </w:pPr>
                            </w:p>
                            <w:p w14:paraId="754DC388" w14:textId="77777777" w:rsidR="00E633F1" w:rsidRPr="00823753" w:rsidRDefault="00E633F1" w:rsidP="00B53C1C">
                              <w:pPr>
                                <w:rPr>
                                  <w:color w:val="5E5E5E" w:themeColor="text2"/>
                                  <w:sz w:val="34"/>
                                  <w:szCs w:val="34"/>
                                </w:rPr>
                              </w:pPr>
                            </w:p>
                            <w:p w14:paraId="2763A922" w14:textId="77777777" w:rsidR="00B53C1C" w:rsidRPr="00271941" w:rsidRDefault="00B53C1C" w:rsidP="00B53C1C">
                              <w:pPr>
                                <w:rPr>
                                  <w:color w:val="5E5E5E" w:themeColor="text2"/>
                                  <w:sz w:val="28"/>
                                  <w:szCs w:val="28"/>
                                </w:rPr>
                              </w:pPr>
                              <w:r w:rsidRPr="00271941">
                                <w:rPr>
                                  <w:color w:val="5E5E5E" w:themeColor="text2"/>
                                  <w:sz w:val="28"/>
                                  <w:szCs w:val="28"/>
                                </w:rPr>
                                <w:t xml:space="preserve"> </w:t>
                              </w:r>
                            </w:p>
                            <w:p w14:paraId="50756C60" w14:textId="77777777" w:rsidR="00B53C1C" w:rsidRDefault="00B53C1C" w:rsidP="00B53C1C">
                              <w:pPr>
                                <w:rPr>
                                  <w:color w:val="5E5E5E" w:themeColor="text2"/>
                                  <w:sz w:val="32"/>
                                  <w:szCs w:val="32"/>
                                </w:rPr>
                              </w:pPr>
                            </w:p>
                            <w:p w14:paraId="22E060F9" w14:textId="77777777" w:rsidR="00B53C1C" w:rsidRPr="00B53C1C" w:rsidRDefault="00B53C1C" w:rsidP="00B53C1C">
                              <w:pPr>
                                <w:rPr>
                                  <w:color w:val="5E5E5E" w:themeColor="text2"/>
                                  <w:sz w:val="32"/>
                                  <w:szCs w:val="32"/>
                                </w:rPr>
                              </w:pPr>
                            </w:p>
                          </w:txbxContent>
                        </wps:txbx>
                        <wps:bodyPr rot="0" vert="horz" wrap="square" lIns="182880" tIns="457200" rIns="182880" bIns="73152" anchor="t" anchorCtr="0" upright="1">
                          <a:noAutofit/>
                        </wps:bodyPr>
                      </wps:wsp>
                      <wps:wsp>
                        <wps:cNvPr id="213" name="Rectangle 213"/>
                        <wps:cNvSpPr/>
                        <wps:spPr>
                          <a:xfrm>
                            <a:off x="71919" y="0"/>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53DB53" w14:textId="77777777" w:rsidR="00B53C1C" w:rsidRDefault="00B53C1C">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tangle 21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98FBA0" w14:textId="77777777" w:rsidR="00B53C1C" w:rsidRDefault="00B53C1C">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3C9B845" id="Group 211" o:spid="_x0000_s1026" style="position:absolute;margin-left:0;margin-top:0;width:281.05pt;height:702.9pt;z-index:251661824;mso-position-horizontal:center;mso-position-horizontal-relative:margin;mso-position-vertical:bottom;mso-position-vertical-relative:margin" coordorigin="55" coordsize="24758,94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">
                <v:rect id="_x0000_s1027" style="position:absolute;left:55;top:219;width:24759;height:9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6b6969 [1614]" strokeweight="1.25pt">
                  <v:textbox inset="14.4pt,36pt,14.4pt,5.76pt">
                    <w:txbxContent>
                      <w:p w14:paraId="1056E285" w14:textId="77777777" w:rsidR="000A4A9B" w:rsidRDefault="00B53C1C" w:rsidP="000A4A9B">
                        <w:pPr>
                          <w:spacing w:before="880" w:after="240"/>
                          <w:rPr>
                            <w:rFonts w:asciiTheme="majorHAnsi" w:eastAsiaTheme="majorEastAsia" w:hAnsiTheme="majorHAnsi" w:cstheme="majorBidi"/>
                            <w:color w:val="476166" w:themeColor="accent1"/>
                            <w:sz w:val="40"/>
                            <w:szCs w:val="40"/>
                          </w:rPr>
                        </w:pPr>
                        <w:r>
                          <w:rPr>
                            <w:rFonts w:asciiTheme="majorHAnsi" w:eastAsiaTheme="majorEastAsia" w:hAnsiTheme="majorHAnsi" w:cstheme="majorBidi"/>
                            <w:color w:val="476166" w:themeColor="accent1"/>
                            <w:sz w:val="40"/>
                            <w:szCs w:val="40"/>
                          </w:rPr>
                          <w:t>Challenges We Faced</w:t>
                        </w:r>
                      </w:p>
                      <w:p w14:paraId="34B34658" w14:textId="19CAB38D" w:rsidR="000A4A9B" w:rsidRPr="000A4A9B" w:rsidRDefault="000A4A9B" w:rsidP="000A4A9B">
                        <w:pPr>
                          <w:spacing w:before="880" w:after="240"/>
                          <w:rPr>
                            <w:rFonts w:asciiTheme="majorHAnsi" w:eastAsiaTheme="majorEastAsia" w:hAnsiTheme="majorHAnsi" w:cstheme="majorBidi"/>
                            <w:color w:val="476166" w:themeColor="accent1"/>
                            <w:sz w:val="40"/>
                            <w:szCs w:val="40"/>
                          </w:rPr>
                        </w:pPr>
                        <w:r w:rsidRPr="000A4A9B">
                          <w:rPr>
                            <w:rFonts w:ascii="Times New Roman" w:eastAsia="Times New Roman" w:hAnsi="Times New Roman" w:cs="Times New Roman"/>
                            <w:color w:val="000000"/>
                            <w:sz w:val="32"/>
                            <w:szCs w:val="32"/>
                          </w:rPr>
                          <w:t>Some of the challenges we faced mostly were dealing with how to implement the computer's turn in the tic-tac-toe game. Our problem had to do with first how to come up with an algorithm for the computer to play moves automatically without any input and second, how to deal with the sudden crashes the program was outputting when we implemented the algorithm in the file. For creating an algorithm we decided the best way to have the computer decide its moves was to generate random numbers 1 through 9 being the places where it could put its move. Once we implemented this algorithm, we were met with a problem that made the program crash every time it was the computer's turn. We ended up fixing this problem by changing some of the registers around and using a seed for the random number generator. We also made sure to calculate an offset for the computer to know which moves were already played. After we made these changes the computer’s turn for the program started working as intended</w:t>
                        </w:r>
                        <w:r w:rsidRPr="000A4A9B">
                          <w:rPr>
                            <w:rFonts w:ascii="Times New Roman" w:eastAsia="Times New Roman" w:hAnsi="Times New Roman" w:cs="Times New Roman"/>
                            <w:color w:val="000000"/>
                            <w:sz w:val="28"/>
                            <w:szCs w:val="28"/>
                          </w:rPr>
                          <w:t>.</w:t>
                        </w:r>
                      </w:p>
                      <w:p w14:paraId="4CCBF1D1" w14:textId="77777777" w:rsidR="00E633F1" w:rsidRDefault="00E633F1" w:rsidP="00B53C1C">
                        <w:pPr>
                          <w:rPr>
                            <w:color w:val="5E5E5E" w:themeColor="text2"/>
                            <w:sz w:val="34"/>
                            <w:szCs w:val="34"/>
                          </w:rPr>
                        </w:pPr>
                      </w:p>
                      <w:p w14:paraId="368AD305" w14:textId="77777777" w:rsidR="00E633F1" w:rsidRDefault="00E633F1" w:rsidP="00B53C1C">
                        <w:pPr>
                          <w:rPr>
                            <w:color w:val="5E5E5E" w:themeColor="text2"/>
                            <w:sz w:val="34"/>
                            <w:szCs w:val="34"/>
                          </w:rPr>
                        </w:pPr>
                      </w:p>
                      <w:p w14:paraId="309EE9B2" w14:textId="77777777" w:rsidR="00E633F1" w:rsidRDefault="00E633F1" w:rsidP="00B53C1C">
                        <w:pPr>
                          <w:rPr>
                            <w:color w:val="5E5E5E" w:themeColor="text2"/>
                            <w:sz w:val="34"/>
                            <w:szCs w:val="34"/>
                          </w:rPr>
                        </w:pPr>
                      </w:p>
                      <w:p w14:paraId="2CD91DA6" w14:textId="77777777" w:rsidR="00E633F1" w:rsidRDefault="00E633F1" w:rsidP="00B53C1C">
                        <w:pPr>
                          <w:rPr>
                            <w:color w:val="5E5E5E" w:themeColor="text2"/>
                            <w:sz w:val="34"/>
                            <w:szCs w:val="34"/>
                          </w:rPr>
                        </w:pPr>
                      </w:p>
                      <w:p w14:paraId="3204F97D" w14:textId="77777777" w:rsidR="00E633F1" w:rsidRDefault="00E633F1" w:rsidP="00B53C1C">
                        <w:pPr>
                          <w:rPr>
                            <w:color w:val="5E5E5E" w:themeColor="text2"/>
                            <w:sz w:val="34"/>
                            <w:szCs w:val="34"/>
                          </w:rPr>
                        </w:pPr>
                      </w:p>
                      <w:p w14:paraId="5E9AE8B9" w14:textId="77777777" w:rsidR="00E633F1" w:rsidRDefault="00E633F1" w:rsidP="00B53C1C">
                        <w:pPr>
                          <w:rPr>
                            <w:color w:val="5E5E5E" w:themeColor="text2"/>
                            <w:sz w:val="34"/>
                            <w:szCs w:val="34"/>
                          </w:rPr>
                        </w:pPr>
                      </w:p>
                      <w:p w14:paraId="3C74C24C" w14:textId="77777777" w:rsidR="00E633F1" w:rsidRDefault="00E633F1" w:rsidP="00B53C1C">
                        <w:pPr>
                          <w:rPr>
                            <w:color w:val="5E5E5E" w:themeColor="text2"/>
                            <w:sz w:val="34"/>
                            <w:szCs w:val="34"/>
                          </w:rPr>
                        </w:pPr>
                      </w:p>
                      <w:p w14:paraId="754DC388" w14:textId="77777777" w:rsidR="00E633F1" w:rsidRPr="00823753" w:rsidRDefault="00E633F1" w:rsidP="00B53C1C">
                        <w:pPr>
                          <w:rPr>
                            <w:color w:val="5E5E5E" w:themeColor="text2"/>
                            <w:sz w:val="34"/>
                            <w:szCs w:val="34"/>
                          </w:rPr>
                        </w:pPr>
                      </w:p>
                      <w:p w14:paraId="2763A922" w14:textId="77777777" w:rsidR="00B53C1C" w:rsidRPr="00271941" w:rsidRDefault="00B53C1C" w:rsidP="00B53C1C">
                        <w:pPr>
                          <w:rPr>
                            <w:color w:val="5E5E5E" w:themeColor="text2"/>
                            <w:sz w:val="28"/>
                            <w:szCs w:val="28"/>
                          </w:rPr>
                        </w:pPr>
                        <w:r w:rsidRPr="00271941">
                          <w:rPr>
                            <w:color w:val="5E5E5E" w:themeColor="text2"/>
                            <w:sz w:val="28"/>
                            <w:szCs w:val="28"/>
                          </w:rPr>
                          <w:t xml:space="preserve"> </w:t>
                        </w:r>
                      </w:p>
                      <w:p w14:paraId="50756C60" w14:textId="77777777" w:rsidR="00B53C1C" w:rsidRDefault="00B53C1C" w:rsidP="00B53C1C">
                        <w:pPr>
                          <w:rPr>
                            <w:color w:val="5E5E5E" w:themeColor="text2"/>
                            <w:sz w:val="32"/>
                            <w:szCs w:val="32"/>
                          </w:rPr>
                        </w:pPr>
                      </w:p>
                      <w:p w14:paraId="22E060F9" w14:textId="77777777" w:rsidR="00B53C1C" w:rsidRPr="00B53C1C" w:rsidRDefault="00B53C1C" w:rsidP="00B53C1C">
                        <w:pPr>
                          <w:rPr>
                            <w:color w:val="5E5E5E" w:themeColor="text2"/>
                            <w:sz w:val="32"/>
                            <w:szCs w:val="32"/>
                          </w:rPr>
                        </w:pPr>
                      </w:p>
                    </w:txbxContent>
                  </v:textbox>
                </v:rect>
                <v:rect id="Rectangle 213" o:spid="_x0000_s1028" style="position:absolute;left:719;width:23317;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" fillcolor="#5e5e5e [3215]" stroked="f" strokeweight="2pt">
                  <v:textbox inset="14.4pt,14.4pt,14.4pt,28.8pt">
                    <w:txbxContent>
                      <w:p w14:paraId="5A53DB53" w14:textId="77777777" w:rsidR="00B53C1C" w:rsidRDefault="00B53C1C">
                        <w:pPr>
                          <w:spacing w:before="240"/>
                          <w:rPr>
                            <w:color w:val="FFFFFF" w:themeColor="background1"/>
                          </w:rPr>
                        </w:pPr>
                      </w:p>
                    </w:txbxContent>
                  </v:textbox>
                </v:rect>
                <v:rect id="Rectangle 214" o:spid="_x0000_s1029"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" fillcolor="#476166 [3204]" stroked="f" strokeweight="2pt">
                  <v:textbox inset="14.4pt,14.4pt,14.4pt,28.8pt">
                    <w:txbxContent>
                      <w:p w14:paraId="6D98FBA0" w14:textId="77777777" w:rsidR="00B53C1C" w:rsidRDefault="00B53C1C">
                        <w:pPr>
                          <w:spacing w:before="240"/>
                          <w:rPr>
                            <w:color w:val="FFFFFF" w:themeColor="background1"/>
                          </w:rPr>
                        </w:pPr>
                      </w:p>
                    </w:txbxContent>
                  </v:textbox>
                </v:rect>
                <w10:wrap type="square" anchorx="margin" anchory="margin"/>
              </v:group>
            </w:pict>
          </mc:Fallback>
        </mc:AlternateContent>
      </w:r>
    </w:p>
    <w:p w14:paraId="3AF994CF" w14:textId="1B58787A" w:rsidR="00E633F1" w:rsidRDefault="00E633F1"/>
    <w:p w14:paraId="79B903A5" w14:textId="2D3BB8AE" w:rsidR="00E633F1" w:rsidRDefault="00E633F1"/>
    <w:p w14:paraId="788F822B" w14:textId="77777777" w:rsidR="00E633F1" w:rsidRDefault="00E633F1"/>
    <w:p w14:paraId="6AD80FC8" w14:textId="71FD748D" w:rsidR="00E633F1" w:rsidRDefault="00E633F1"/>
    <w:p w14:paraId="7208CBF9" w14:textId="46EC3F60" w:rsidR="00E633F1" w:rsidRDefault="00E633F1"/>
    <w:p w14:paraId="704D158D" w14:textId="0F96937A" w:rsidR="00E633F1" w:rsidRDefault="00E633F1"/>
    <w:p w14:paraId="478F3FFF" w14:textId="642FF518" w:rsidR="00E633F1" w:rsidRDefault="00E633F1"/>
    <w:p w14:paraId="040175BF" w14:textId="77777777" w:rsidR="00E633F1" w:rsidRDefault="00E633F1"/>
    <w:p w14:paraId="1CD48EA0" w14:textId="77777777" w:rsidR="00E633F1" w:rsidRDefault="00E633F1"/>
    <w:p w14:paraId="6E95B1CF" w14:textId="77777777" w:rsidR="00E633F1" w:rsidRDefault="00E633F1"/>
    <w:p w14:paraId="65C890B9" w14:textId="77777777" w:rsidR="00E633F1" w:rsidRDefault="00E633F1"/>
    <w:p w14:paraId="14A434AE" w14:textId="77777777" w:rsidR="00E633F1" w:rsidRDefault="00E633F1"/>
    <w:p w14:paraId="77DD51FB" w14:textId="77777777" w:rsidR="00E633F1" w:rsidRDefault="00E633F1"/>
    <w:p w14:paraId="70BA4592" w14:textId="77777777" w:rsidR="00E633F1" w:rsidRDefault="00E633F1"/>
    <w:p w14:paraId="24CF4374" w14:textId="77777777" w:rsidR="00E633F1" w:rsidRDefault="00E633F1"/>
    <w:p w14:paraId="0FBF0DDC" w14:textId="77777777" w:rsidR="00E633F1" w:rsidRDefault="00E633F1"/>
    <w:p w14:paraId="6139117F" w14:textId="77777777" w:rsidR="00E633F1" w:rsidRDefault="00E633F1">
      <w:r>
        <w:br w:type="page"/>
      </w:r>
    </w:p>
    <w:p w14:paraId="162C8BD7" w14:textId="25522FDB" w:rsidR="00C54F7D" w:rsidRDefault="00E13839">
      <w:r w:rsidRPr="004909D9">
        <w:rPr>
          <w:noProof/>
          <w:lang w:eastAsia="en-AU"/>
        </w:rPr>
        <w:lastRenderedPageBreak/>
        <w:drawing>
          <wp:anchor distT="0" distB="0" distL="114300" distR="114300" simplePos="0" relativeHeight="251666944" behindDoc="1" locked="0" layoutInCell="1" allowOverlap="1" wp14:anchorId="082E121F" wp14:editId="07321D0F">
            <wp:simplePos x="0" y="0"/>
            <wp:positionH relativeFrom="margin">
              <wp:align>center</wp:align>
            </wp:positionH>
            <wp:positionV relativeFrom="page">
              <wp:align>bottom</wp:align>
            </wp:positionV>
            <wp:extent cx="7531768" cy="10042357"/>
            <wp:effectExtent l="0" t="0" r="0" b="0"/>
            <wp:wrapNone/>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31768" cy="10042357"/>
                    </a:xfrm>
                    <a:prstGeom prst="rect">
                      <a:avLst/>
                    </a:prstGeom>
                  </pic:spPr>
                </pic:pic>
              </a:graphicData>
            </a:graphic>
            <wp14:sizeRelH relativeFrom="page">
              <wp14:pctWidth>0</wp14:pctWidth>
            </wp14:sizeRelH>
            <wp14:sizeRelV relativeFrom="page">
              <wp14:pctHeight>0</wp14:pctHeight>
            </wp14:sizeRelV>
          </wp:anchor>
        </w:drawing>
      </w:r>
    </w:p>
    <w:p w14:paraId="00522284" w14:textId="6652538A" w:rsidR="00C54F7D" w:rsidRDefault="00E13839">
      <w:r>
        <w:rPr>
          <w:noProof/>
        </w:rPr>
        <mc:AlternateContent>
          <mc:Choice Requires="wpg">
            <w:drawing>
              <wp:anchor distT="0" distB="0" distL="114300" distR="114300" simplePos="0" relativeHeight="251667968" behindDoc="0" locked="0" layoutInCell="1" allowOverlap="1" wp14:anchorId="79C74340" wp14:editId="401E3CF8">
                <wp:simplePos x="0" y="0"/>
                <wp:positionH relativeFrom="margin">
                  <wp:align>center</wp:align>
                </wp:positionH>
                <wp:positionV relativeFrom="margin">
                  <wp:posOffset>361477</wp:posOffset>
                </wp:positionV>
                <wp:extent cx="3650458" cy="9026525"/>
                <wp:effectExtent l="0" t="0" r="26670" b="22225"/>
                <wp:wrapSquare wrapText="bothSides"/>
                <wp:docPr id="16" name="Group 16"/>
                <wp:cNvGraphicFramePr/>
                <a:graphic xmlns:a="http://schemas.openxmlformats.org/drawingml/2006/main">
                  <a:graphicData uri="http://schemas.microsoft.com/office/word/2010/wordprocessingGroup">
                    <wpg:wgp>
                      <wpg:cNvGrpSpPr/>
                      <wpg:grpSpPr>
                        <a:xfrm>
                          <a:off x="0" y="0"/>
                          <a:ext cx="3650458" cy="9026525"/>
                          <a:chOff x="1148722" y="56372"/>
                          <a:chExt cx="2475865" cy="9572367"/>
                        </a:xfrm>
                      </wpg:grpSpPr>
                      <wps:wsp>
                        <wps:cNvPr id="17" name="AutoShape 14"/>
                        <wps:cNvSpPr>
                          <a:spLocks noChangeArrowheads="1"/>
                        </wps:cNvSpPr>
                        <wps:spPr bwMode="auto">
                          <a:xfrm>
                            <a:off x="1148722" y="183928"/>
                            <a:ext cx="2475865" cy="9444811"/>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57A3DA2B" w14:textId="096E4C89" w:rsidR="00E13839" w:rsidRDefault="00E13839" w:rsidP="00E13839">
                              <w:pPr>
                                <w:spacing w:before="880" w:after="240"/>
                                <w:rPr>
                                  <w:rFonts w:asciiTheme="majorHAnsi" w:eastAsiaTheme="majorEastAsia" w:hAnsiTheme="majorHAnsi" w:cstheme="majorBidi"/>
                                  <w:color w:val="476166" w:themeColor="accent1"/>
                                  <w:sz w:val="40"/>
                                  <w:szCs w:val="40"/>
                                </w:rPr>
                              </w:pPr>
                              <w:r>
                                <w:rPr>
                                  <w:rFonts w:asciiTheme="majorHAnsi" w:eastAsiaTheme="majorEastAsia" w:hAnsiTheme="majorHAnsi" w:cstheme="majorBidi"/>
                                  <w:color w:val="476166" w:themeColor="accent1"/>
                                  <w:sz w:val="40"/>
                                  <w:szCs w:val="40"/>
                                </w:rPr>
                                <w:t>What I learned.</w:t>
                              </w:r>
                            </w:p>
                            <w:p w14:paraId="43F5869A" w14:textId="28ED5CE1" w:rsidR="00E13839" w:rsidRDefault="00487981" w:rsidP="00E13839">
                              <w:pPr>
                                <w:rPr>
                                  <w:color w:val="5E5E5E" w:themeColor="text2"/>
                                  <w:sz w:val="32"/>
                                  <w:szCs w:val="32"/>
                                </w:rPr>
                              </w:pPr>
                              <w:r w:rsidRPr="00487981">
                                <w:rPr>
                                  <w:color w:val="5E5E5E" w:themeColor="text2"/>
                                  <w:sz w:val="32"/>
                                  <w:szCs w:val="32"/>
                                </w:rPr>
                                <w:t>During the project, I learned a few useful skills some of them being how to effectively work with a team to finish a project and how to implement certain algorithms like the computer’s turn to make the project code work. When working with my team we were able to manage our time effectively while also being able to communicate with each other openly. We made specific roles for each person to achieve and none of us had any problems with each other, in fact, everyone was mostly on the same page when it came to finishing things for the project. My role and one of my other teammate's roles for the project was to implement the computer’s turn for the program. When implementing this part of the project I was able to learn how to make an algorithm that played moves by itself and how to deal with figuring out how to fix issues like the program crashing.</w:t>
                              </w:r>
                            </w:p>
                            <w:p w14:paraId="54E20F2C" w14:textId="77777777" w:rsidR="00E13839" w:rsidRDefault="00E13839" w:rsidP="00E13839">
                              <w:pPr>
                                <w:rPr>
                                  <w:color w:val="5E5E5E" w:themeColor="text2"/>
                                  <w:sz w:val="34"/>
                                  <w:szCs w:val="34"/>
                                </w:rPr>
                              </w:pPr>
                            </w:p>
                            <w:p w14:paraId="7F6CF0A9" w14:textId="77777777" w:rsidR="00E13839" w:rsidRDefault="00E13839" w:rsidP="00E13839">
                              <w:pPr>
                                <w:rPr>
                                  <w:color w:val="5E5E5E" w:themeColor="text2"/>
                                  <w:sz w:val="34"/>
                                  <w:szCs w:val="34"/>
                                </w:rPr>
                              </w:pPr>
                            </w:p>
                            <w:p w14:paraId="11596FE5" w14:textId="77777777" w:rsidR="00E13839" w:rsidRDefault="00E13839" w:rsidP="00E13839">
                              <w:pPr>
                                <w:rPr>
                                  <w:color w:val="5E5E5E" w:themeColor="text2"/>
                                  <w:sz w:val="34"/>
                                  <w:szCs w:val="34"/>
                                </w:rPr>
                              </w:pPr>
                            </w:p>
                            <w:p w14:paraId="2F265845" w14:textId="77777777" w:rsidR="00E13839" w:rsidRDefault="00E13839" w:rsidP="00E13839">
                              <w:pPr>
                                <w:rPr>
                                  <w:color w:val="5E5E5E" w:themeColor="text2"/>
                                  <w:sz w:val="34"/>
                                  <w:szCs w:val="34"/>
                                </w:rPr>
                              </w:pPr>
                            </w:p>
                            <w:p w14:paraId="6D150BC2" w14:textId="77777777" w:rsidR="00E13839" w:rsidRDefault="00E13839" w:rsidP="00E13839">
                              <w:pPr>
                                <w:rPr>
                                  <w:color w:val="5E5E5E" w:themeColor="text2"/>
                                  <w:sz w:val="34"/>
                                  <w:szCs w:val="34"/>
                                </w:rPr>
                              </w:pPr>
                            </w:p>
                            <w:p w14:paraId="5B70F042" w14:textId="77777777" w:rsidR="00E13839" w:rsidRDefault="00E13839" w:rsidP="00E13839">
                              <w:pPr>
                                <w:rPr>
                                  <w:color w:val="5E5E5E" w:themeColor="text2"/>
                                  <w:sz w:val="34"/>
                                  <w:szCs w:val="34"/>
                                </w:rPr>
                              </w:pPr>
                            </w:p>
                            <w:p w14:paraId="16BE0BA4" w14:textId="77777777" w:rsidR="00E13839" w:rsidRDefault="00E13839" w:rsidP="00E13839">
                              <w:pPr>
                                <w:rPr>
                                  <w:color w:val="5E5E5E" w:themeColor="text2"/>
                                  <w:sz w:val="34"/>
                                  <w:szCs w:val="34"/>
                                </w:rPr>
                              </w:pPr>
                            </w:p>
                            <w:p w14:paraId="13D14921" w14:textId="77777777" w:rsidR="00E13839" w:rsidRDefault="00E13839" w:rsidP="00E13839">
                              <w:pPr>
                                <w:rPr>
                                  <w:color w:val="5E5E5E" w:themeColor="text2"/>
                                  <w:sz w:val="34"/>
                                  <w:szCs w:val="34"/>
                                </w:rPr>
                              </w:pPr>
                            </w:p>
                            <w:p w14:paraId="5EEF3374" w14:textId="77777777" w:rsidR="00E13839" w:rsidRPr="00823753" w:rsidRDefault="00E13839" w:rsidP="00E13839">
                              <w:pPr>
                                <w:rPr>
                                  <w:color w:val="5E5E5E" w:themeColor="text2"/>
                                  <w:sz w:val="34"/>
                                  <w:szCs w:val="34"/>
                                </w:rPr>
                              </w:pPr>
                            </w:p>
                            <w:p w14:paraId="1995D963" w14:textId="77777777" w:rsidR="00E13839" w:rsidRPr="00271941" w:rsidRDefault="00E13839" w:rsidP="00E13839">
                              <w:pPr>
                                <w:rPr>
                                  <w:color w:val="5E5E5E" w:themeColor="text2"/>
                                  <w:sz w:val="28"/>
                                  <w:szCs w:val="28"/>
                                </w:rPr>
                              </w:pPr>
                              <w:r w:rsidRPr="00271941">
                                <w:rPr>
                                  <w:color w:val="5E5E5E" w:themeColor="text2"/>
                                  <w:sz w:val="28"/>
                                  <w:szCs w:val="28"/>
                                </w:rPr>
                                <w:t xml:space="preserve"> </w:t>
                              </w:r>
                            </w:p>
                            <w:p w14:paraId="24C16230" w14:textId="77777777" w:rsidR="00E13839" w:rsidRDefault="00E13839" w:rsidP="00E13839">
                              <w:pPr>
                                <w:rPr>
                                  <w:color w:val="5E5E5E" w:themeColor="text2"/>
                                  <w:sz w:val="32"/>
                                  <w:szCs w:val="32"/>
                                </w:rPr>
                              </w:pPr>
                            </w:p>
                            <w:p w14:paraId="29E0A042" w14:textId="77777777" w:rsidR="00E13839" w:rsidRPr="00B53C1C" w:rsidRDefault="00E13839" w:rsidP="00E13839">
                              <w:pPr>
                                <w:rPr>
                                  <w:color w:val="5E5E5E" w:themeColor="text2"/>
                                  <w:sz w:val="32"/>
                                  <w:szCs w:val="32"/>
                                </w:rPr>
                              </w:pPr>
                            </w:p>
                          </w:txbxContent>
                        </wps:txbx>
                        <wps:bodyPr rot="0" vert="horz" wrap="square" lIns="182880" tIns="457200" rIns="182880" bIns="73152" anchor="t" anchorCtr="0" upright="1">
                          <a:noAutofit/>
                        </wps:bodyPr>
                      </wps:wsp>
                      <wps:wsp>
                        <wps:cNvPr id="18" name="Rectangle 18"/>
                        <wps:cNvSpPr/>
                        <wps:spPr>
                          <a:xfrm>
                            <a:off x="1251983" y="56372"/>
                            <a:ext cx="2331720"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C705F2" w14:textId="77777777" w:rsidR="00E13839" w:rsidRDefault="00E13839" w:rsidP="00E13839">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19" name="Rectangle 19"/>
                        <wps:cNvSpPr/>
                        <wps:spPr>
                          <a:xfrm>
                            <a:off x="1196892" y="9387313"/>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8270F0" w14:textId="77777777" w:rsidR="00E13839" w:rsidRDefault="00E13839" w:rsidP="00E13839">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9C74340" id="Group 16" o:spid="_x0000_s1030" style="position:absolute;margin-left:0;margin-top:28.45pt;width:287.45pt;height:710.75pt;z-index:251667968;mso-position-horizontal:center;mso-position-horizontal-relative:margin;mso-position-vertical-relative:margin" coordorigin="11487,563" coordsize="24758,95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">
                <v:rect id="_x0000_s1031" style="position:absolute;left:11487;top:1839;width:24758;height:94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" fillcolor="white [3212]" strokecolor="#6b6969 [1614]" strokeweight="1.25pt">
                  <v:textbox inset="14.4pt,36pt,14.4pt,5.76pt">
                    <w:txbxContent>
                      <w:p w14:paraId="57A3DA2B" w14:textId="096E4C89" w:rsidR="00E13839" w:rsidRDefault="00E13839" w:rsidP="00E13839">
                        <w:pPr>
                          <w:spacing w:before="880" w:after="240"/>
                          <w:rPr>
                            <w:rFonts w:asciiTheme="majorHAnsi" w:eastAsiaTheme="majorEastAsia" w:hAnsiTheme="majorHAnsi" w:cstheme="majorBidi"/>
                            <w:color w:val="476166" w:themeColor="accent1"/>
                            <w:sz w:val="40"/>
                            <w:szCs w:val="40"/>
                          </w:rPr>
                        </w:pPr>
                        <w:r>
                          <w:rPr>
                            <w:rFonts w:asciiTheme="majorHAnsi" w:eastAsiaTheme="majorEastAsia" w:hAnsiTheme="majorHAnsi" w:cstheme="majorBidi"/>
                            <w:color w:val="476166" w:themeColor="accent1"/>
                            <w:sz w:val="40"/>
                            <w:szCs w:val="40"/>
                          </w:rPr>
                          <w:t>What I learned.</w:t>
                        </w:r>
                      </w:p>
                      <w:p w14:paraId="43F5869A" w14:textId="28ED5CE1" w:rsidR="00E13839" w:rsidRDefault="00487981" w:rsidP="00E13839">
                        <w:pPr>
                          <w:rPr>
                            <w:color w:val="5E5E5E" w:themeColor="text2"/>
                            <w:sz w:val="32"/>
                            <w:szCs w:val="32"/>
                          </w:rPr>
                        </w:pPr>
                        <w:r w:rsidRPr="00487981">
                          <w:rPr>
                            <w:color w:val="5E5E5E" w:themeColor="text2"/>
                            <w:sz w:val="32"/>
                            <w:szCs w:val="32"/>
                          </w:rPr>
                          <w:t>During the project, I learned a few useful skills some of them being how to effectively work with a team to finish a project and how to implement certain algorithms like the computer’s turn to make the project code work. When working with my team we were able to manage our time effectively while also being able to communicate with each other openly. We made specific roles for each person to achieve and none of us had any problems with each other, in fact, everyone was mostly on the same page when it came to finishing things for the project. My role and one of my other teammate's roles for the project was to implement the computer’s turn for the program. When implementing this part of the project I was able to learn how to make an algorithm that played moves by itself and how to deal with figuring out how to fix issues like the program crashing.</w:t>
                        </w:r>
                      </w:p>
                      <w:p w14:paraId="54E20F2C" w14:textId="77777777" w:rsidR="00E13839" w:rsidRDefault="00E13839" w:rsidP="00E13839">
                        <w:pPr>
                          <w:rPr>
                            <w:color w:val="5E5E5E" w:themeColor="text2"/>
                            <w:sz w:val="34"/>
                            <w:szCs w:val="34"/>
                          </w:rPr>
                        </w:pPr>
                      </w:p>
                      <w:p w14:paraId="7F6CF0A9" w14:textId="77777777" w:rsidR="00E13839" w:rsidRDefault="00E13839" w:rsidP="00E13839">
                        <w:pPr>
                          <w:rPr>
                            <w:color w:val="5E5E5E" w:themeColor="text2"/>
                            <w:sz w:val="34"/>
                            <w:szCs w:val="34"/>
                          </w:rPr>
                        </w:pPr>
                      </w:p>
                      <w:p w14:paraId="11596FE5" w14:textId="77777777" w:rsidR="00E13839" w:rsidRDefault="00E13839" w:rsidP="00E13839">
                        <w:pPr>
                          <w:rPr>
                            <w:color w:val="5E5E5E" w:themeColor="text2"/>
                            <w:sz w:val="34"/>
                            <w:szCs w:val="34"/>
                          </w:rPr>
                        </w:pPr>
                      </w:p>
                      <w:p w14:paraId="2F265845" w14:textId="77777777" w:rsidR="00E13839" w:rsidRDefault="00E13839" w:rsidP="00E13839">
                        <w:pPr>
                          <w:rPr>
                            <w:color w:val="5E5E5E" w:themeColor="text2"/>
                            <w:sz w:val="34"/>
                            <w:szCs w:val="34"/>
                          </w:rPr>
                        </w:pPr>
                      </w:p>
                      <w:p w14:paraId="6D150BC2" w14:textId="77777777" w:rsidR="00E13839" w:rsidRDefault="00E13839" w:rsidP="00E13839">
                        <w:pPr>
                          <w:rPr>
                            <w:color w:val="5E5E5E" w:themeColor="text2"/>
                            <w:sz w:val="34"/>
                            <w:szCs w:val="34"/>
                          </w:rPr>
                        </w:pPr>
                      </w:p>
                      <w:p w14:paraId="5B70F042" w14:textId="77777777" w:rsidR="00E13839" w:rsidRDefault="00E13839" w:rsidP="00E13839">
                        <w:pPr>
                          <w:rPr>
                            <w:color w:val="5E5E5E" w:themeColor="text2"/>
                            <w:sz w:val="34"/>
                            <w:szCs w:val="34"/>
                          </w:rPr>
                        </w:pPr>
                      </w:p>
                      <w:p w14:paraId="16BE0BA4" w14:textId="77777777" w:rsidR="00E13839" w:rsidRDefault="00E13839" w:rsidP="00E13839">
                        <w:pPr>
                          <w:rPr>
                            <w:color w:val="5E5E5E" w:themeColor="text2"/>
                            <w:sz w:val="34"/>
                            <w:szCs w:val="34"/>
                          </w:rPr>
                        </w:pPr>
                      </w:p>
                      <w:p w14:paraId="13D14921" w14:textId="77777777" w:rsidR="00E13839" w:rsidRDefault="00E13839" w:rsidP="00E13839">
                        <w:pPr>
                          <w:rPr>
                            <w:color w:val="5E5E5E" w:themeColor="text2"/>
                            <w:sz w:val="34"/>
                            <w:szCs w:val="34"/>
                          </w:rPr>
                        </w:pPr>
                      </w:p>
                      <w:p w14:paraId="5EEF3374" w14:textId="77777777" w:rsidR="00E13839" w:rsidRPr="00823753" w:rsidRDefault="00E13839" w:rsidP="00E13839">
                        <w:pPr>
                          <w:rPr>
                            <w:color w:val="5E5E5E" w:themeColor="text2"/>
                            <w:sz w:val="34"/>
                            <w:szCs w:val="34"/>
                          </w:rPr>
                        </w:pPr>
                      </w:p>
                      <w:p w14:paraId="1995D963" w14:textId="77777777" w:rsidR="00E13839" w:rsidRPr="00271941" w:rsidRDefault="00E13839" w:rsidP="00E13839">
                        <w:pPr>
                          <w:rPr>
                            <w:color w:val="5E5E5E" w:themeColor="text2"/>
                            <w:sz w:val="28"/>
                            <w:szCs w:val="28"/>
                          </w:rPr>
                        </w:pPr>
                        <w:r w:rsidRPr="00271941">
                          <w:rPr>
                            <w:color w:val="5E5E5E" w:themeColor="text2"/>
                            <w:sz w:val="28"/>
                            <w:szCs w:val="28"/>
                          </w:rPr>
                          <w:t xml:space="preserve"> </w:t>
                        </w:r>
                      </w:p>
                      <w:p w14:paraId="24C16230" w14:textId="77777777" w:rsidR="00E13839" w:rsidRDefault="00E13839" w:rsidP="00E13839">
                        <w:pPr>
                          <w:rPr>
                            <w:color w:val="5E5E5E" w:themeColor="text2"/>
                            <w:sz w:val="32"/>
                            <w:szCs w:val="32"/>
                          </w:rPr>
                        </w:pPr>
                      </w:p>
                      <w:p w14:paraId="29E0A042" w14:textId="77777777" w:rsidR="00E13839" w:rsidRPr="00B53C1C" w:rsidRDefault="00E13839" w:rsidP="00E13839">
                        <w:pPr>
                          <w:rPr>
                            <w:color w:val="5E5E5E" w:themeColor="text2"/>
                            <w:sz w:val="32"/>
                            <w:szCs w:val="32"/>
                          </w:rPr>
                        </w:pPr>
                      </w:p>
                    </w:txbxContent>
                  </v:textbox>
                </v:rect>
                <v:rect id="Rectangle 18" o:spid="_x0000_s1032" style="position:absolute;left:12519;top:563;width:23318;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" fillcolor="#5e5e5e [3215]" stroked="f" strokeweight="2pt">
                  <v:textbox inset="14.4pt,14.4pt,14.4pt,28.8pt">
                    <w:txbxContent>
                      <w:p w14:paraId="67C705F2" w14:textId="77777777" w:rsidR="00E13839" w:rsidRDefault="00E13839" w:rsidP="00E13839">
                        <w:pPr>
                          <w:spacing w:before="240"/>
                          <w:rPr>
                            <w:color w:val="FFFFFF" w:themeColor="background1"/>
                          </w:rPr>
                        </w:pPr>
                      </w:p>
                    </w:txbxContent>
                  </v:textbox>
                </v:rect>
                <v:rect id="Rectangle 19" o:spid="_x0000_s1033" style="position:absolute;left:11968;top:93873;width:23318;height:11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" fillcolor="#476166 [3204]" stroked="f" strokeweight="2pt">
                  <v:textbox inset="14.4pt,14.4pt,14.4pt,28.8pt">
                    <w:txbxContent>
                      <w:p w14:paraId="6B8270F0" w14:textId="77777777" w:rsidR="00E13839" w:rsidRDefault="00E13839" w:rsidP="00E13839">
                        <w:pPr>
                          <w:spacing w:before="240"/>
                          <w:rPr>
                            <w:color w:val="FFFFFF" w:themeColor="background1"/>
                          </w:rPr>
                        </w:pPr>
                      </w:p>
                    </w:txbxContent>
                  </v:textbox>
                </v:rect>
                <w10:wrap type="square" anchorx="margin" anchory="margin"/>
              </v:group>
            </w:pict>
          </mc:Fallback>
        </mc:AlternateContent>
      </w:r>
      <w:r w:rsidR="00C54F7D">
        <w:br w:type="page"/>
      </w:r>
    </w:p>
    <w:p w14:paraId="272206EB" w14:textId="687F2AAF" w:rsidR="003B3DAF" w:rsidRDefault="008450D8">
      <w:r w:rsidRPr="004909D9">
        <w:rPr>
          <w:noProof/>
          <w:lang w:eastAsia="en-AU"/>
        </w:rPr>
        <w:lastRenderedPageBreak/>
        <w:drawing>
          <wp:anchor distT="0" distB="0" distL="114300" distR="114300" simplePos="0" relativeHeight="251665920" behindDoc="1" locked="0" layoutInCell="1" allowOverlap="1" wp14:anchorId="0AA937F7" wp14:editId="2C56561B">
            <wp:simplePos x="0" y="0"/>
            <wp:positionH relativeFrom="margin">
              <wp:posOffset>-431165</wp:posOffset>
            </wp:positionH>
            <wp:positionV relativeFrom="margin">
              <wp:posOffset>855557</wp:posOffset>
            </wp:positionV>
            <wp:extent cx="7531768" cy="10042357"/>
            <wp:effectExtent l="0" t="0" r="0" b="0"/>
            <wp:wrapNone/>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70000"/>
                      <a:extLst>
                        <a:ext uri="{28A0092B-C50C-407E-A947-70E740481C1C}">
                          <a14:useLocalDpi xmlns:a14="http://schemas.microsoft.com/office/drawing/2010/main" val="0"/>
                        </a:ext>
                      </a:extLst>
                    </a:blip>
                    <a:stretch>
                      <a:fillRect/>
                    </a:stretch>
                  </pic:blipFill>
                  <pic:spPr>
                    <a:xfrm>
                      <a:off x="0" y="0"/>
                      <a:ext cx="7531768" cy="10042357"/>
                    </a:xfrm>
                    <a:prstGeom prst="rect">
                      <a:avLst/>
                    </a:prstGeom>
                  </pic:spPr>
                </pic:pic>
              </a:graphicData>
            </a:graphic>
            <wp14:sizeRelH relativeFrom="page">
              <wp14:pctWidth>0</wp14:pctWidth>
            </wp14:sizeRelH>
            <wp14:sizeRelV relativeFrom="page">
              <wp14:pctHeight>0</wp14:pctHeight>
            </wp14:sizeRelV>
          </wp:anchor>
        </w:drawing>
      </w:r>
      <w:r>
        <w:t>We are incrementing to 5 as that is the limit on player turns, if there are more than 5 turns then we will go out of bounds as 5 player turns + 4 computer turns is &gt; 9 spaces on the board.</w:t>
      </w:r>
      <w:r w:rsidR="00521C4E" w:rsidRPr="00521C4E">
        <w:t xml:space="preserve"> </w:t>
      </w:r>
      <w:r w:rsidR="00521C4E">
        <w:rPr>
          <w:noProof/>
        </w:rPr>
        <w:drawing>
          <wp:inline distT="0" distB="0" distL="0" distR="0" wp14:anchorId="24E478D0" wp14:editId="5ECAF490">
            <wp:extent cx="6857740" cy="77724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65157" cy="7780807"/>
                    </a:xfrm>
                    <a:prstGeom prst="rect">
                      <a:avLst/>
                    </a:prstGeom>
                    <a:noFill/>
                    <a:ln>
                      <a:noFill/>
                    </a:ln>
                  </pic:spPr>
                </pic:pic>
              </a:graphicData>
            </a:graphic>
          </wp:inline>
        </w:drawing>
      </w:r>
      <w:r w:rsidRPr="008450D8">
        <w:rPr>
          <w:noProof/>
          <w:lang w:eastAsia="en-AU"/>
        </w:rPr>
        <w:t xml:space="preserve"> </w:t>
      </w:r>
      <w:r w:rsidR="003B3DAF">
        <w:rPr>
          <w:noProof/>
        </w:rPr>
        <mc:AlternateContent>
          <mc:Choice Requires="wps">
            <w:drawing>
              <wp:anchor distT="91440" distB="91440" distL="114300" distR="114300" simplePos="0" relativeHeight="251659776" behindDoc="0" locked="0" layoutInCell="1" allowOverlap="1" wp14:anchorId="6F2732CB" wp14:editId="40A0F195">
                <wp:simplePos x="0" y="0"/>
                <wp:positionH relativeFrom="page">
                  <wp:posOffset>520867</wp:posOffset>
                </wp:positionH>
                <wp:positionV relativeFrom="paragraph">
                  <wp:posOffset>334</wp:posOffset>
                </wp:positionV>
                <wp:extent cx="3248025" cy="1403985"/>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1403985"/>
                        </a:xfrm>
                        <a:prstGeom prst="rect">
                          <a:avLst/>
                        </a:prstGeom>
                        <a:noFill/>
                        <a:ln w="9525">
                          <a:noFill/>
                          <a:miter lim="800000"/>
                          <a:headEnd/>
                          <a:tailEnd/>
                        </a:ln>
                      </wps:spPr>
                      <wps:txbx>
                        <w:txbxContent>
                          <w:p w14:paraId="202D35A9" w14:textId="56F0B5EE" w:rsidR="003B3DAF" w:rsidRDefault="003B3DAF">
                            <w:pPr>
                              <w:pBdr>
                                <w:top w:val="single" w:sz="24" w:space="8" w:color="476166" w:themeColor="accent1"/>
                                <w:bottom w:val="single" w:sz="24" w:space="8" w:color="476166" w:themeColor="accent1"/>
                              </w:pBdr>
                              <w:rPr>
                                <w:i/>
                                <w:iCs/>
                                <w:color w:val="476166" w:themeColor="accent1"/>
                              </w:rPr>
                            </w:pPr>
                            <w:r>
                              <w:rPr>
                                <w:i/>
                                <w:iCs/>
                                <w:color w:val="476166" w:themeColor="accent1"/>
                                <w:sz w:val="72"/>
                                <w:szCs w:val="72"/>
                              </w:rPr>
                              <w:t>Algorithms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F2732CB" id="_x0000_t202" coordsize="21600,21600" o:spt="202" path="m,l,21600r21600,l21600,xe">
                <v:stroke joinstyle="miter"/>
                <v:path gradientshapeok="t" o:connecttype="rect"/>
              </v:shapetype>
              <v:shape id="Text Box 2" o:spid="_x0000_s1034" type="#_x0000_t202" style="position:absolute;margin-left:41pt;margin-top:.05pt;width:255.75pt;height:110.55pt;z-index:251659776;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" filled="f" stroked="f">
                <v:textbox style="mso-fit-shape-to-text:t">
                  <w:txbxContent>
                    <w:p w14:paraId="202D35A9" w14:textId="56F0B5EE" w:rsidR="003B3DAF" w:rsidRDefault="003B3DAF">
                      <w:pPr>
                        <w:pBdr>
                          <w:top w:val="single" w:sz="24" w:space="8" w:color="476166" w:themeColor="accent1"/>
                          <w:bottom w:val="single" w:sz="24" w:space="8" w:color="476166" w:themeColor="accent1"/>
                        </w:pBdr>
                        <w:rPr>
                          <w:i/>
                          <w:iCs/>
                          <w:color w:val="476166" w:themeColor="accent1"/>
                        </w:rPr>
                      </w:pPr>
                      <w:r>
                        <w:rPr>
                          <w:i/>
                          <w:iCs/>
                          <w:color w:val="476166" w:themeColor="accent1"/>
                          <w:sz w:val="72"/>
                          <w:szCs w:val="72"/>
                        </w:rPr>
                        <w:t>Algorithms</w:t>
                      </w:r>
                    </w:p>
                  </w:txbxContent>
                </v:textbox>
                <w10:wrap type="topAndBottom" anchorx="page"/>
              </v:shape>
            </w:pict>
          </mc:Fallback>
        </mc:AlternateContent>
      </w:r>
    </w:p>
    <w:p w14:paraId="2CA553D0" w14:textId="3C4F627C" w:rsidR="004F33AD" w:rsidRDefault="004F33AD">
      <w:r>
        <w:rPr>
          <w:noProof/>
          <w:lang w:eastAsia="en-AU"/>
        </w:rPr>
        <w:lastRenderedPageBreak/>
        <mc:AlternateContent>
          <mc:Choice Requires="wps">
            <w:drawing>
              <wp:anchor distT="0" distB="0" distL="114300" distR="114300" simplePos="0" relativeHeight="251668992" behindDoc="0" locked="0" layoutInCell="1" allowOverlap="1" wp14:anchorId="3473164C" wp14:editId="2E6BA115">
                <wp:simplePos x="0" y="0"/>
                <wp:positionH relativeFrom="margin">
                  <wp:align>left</wp:align>
                </wp:positionH>
                <wp:positionV relativeFrom="paragraph">
                  <wp:posOffset>563880</wp:posOffset>
                </wp:positionV>
                <wp:extent cx="6837045" cy="7308850"/>
                <wp:effectExtent l="0" t="0" r="20955" b="25400"/>
                <wp:wrapSquare wrapText="bothSides"/>
                <wp:docPr id="2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7045" cy="7308850"/>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p w14:paraId="5759F2FD" w14:textId="77777777" w:rsidR="004F33AD" w:rsidRDefault="004F33AD" w:rsidP="004F33AD">
                            <w:pPr>
                              <w:pStyle w:val="NormalWeb"/>
                              <w:rPr>
                                <w:rFonts w:ascii="HP Simplified Jpan" w:eastAsia="HP Simplified Jpan" w:hAnsi="HP Simplified Jpan"/>
                                <w:color w:val="000000"/>
                                <w:sz w:val="27"/>
                                <w:szCs w:val="27"/>
                              </w:rPr>
                            </w:pPr>
                            <w:r>
                              <w:rPr>
                                <w:rFonts w:ascii="HP Simplified Jpan" w:eastAsia="HP Simplified Jpan" w:hAnsi="HP Simplified Jpan" w:hint="eastAsia"/>
                                <w:color w:val="000000"/>
                                <w:sz w:val="27"/>
                                <w:szCs w:val="27"/>
                              </w:rPr>
                              <w:t>We have taken a fundamental approach to this project. The program has a main function and 6 user defined functions. These functions consist of syscalls, linear data structures and branches. No complex data structures or algorithms are used in this program. The tic tac toe table is an array. We used syscalls to display the game instructions and the table on the terminal as well as to get the player’s input. The player 1 input is from the console and player 2 is through generating random numbers from 0 – 9. We have implemented branches to check for duplicate moves and the result.</w:t>
                            </w:r>
                          </w:p>
                          <w:p w14:paraId="30CBAAAE" w14:textId="77777777" w:rsidR="004F33AD" w:rsidRDefault="004F33AD" w:rsidP="004F33AD">
                            <w:pPr>
                              <w:pStyle w:val="NormalWeb"/>
                              <w:rPr>
                                <w:rFonts w:ascii="HP Simplified Jpan" w:eastAsia="HP Simplified Jpan" w:hAnsi="HP Simplified Jpan"/>
                                <w:color w:val="000000"/>
                                <w:sz w:val="27"/>
                                <w:szCs w:val="27"/>
                              </w:rPr>
                            </w:pPr>
                            <w:r>
                              <w:rPr>
                                <w:rFonts w:ascii="HP Simplified Jpan" w:eastAsia="HP Simplified Jpan" w:hAnsi="HP Simplified Jpan" w:hint="eastAsia"/>
                                <w:color w:val="000000"/>
                                <w:sz w:val="27"/>
                                <w:szCs w:val="27"/>
                              </w:rPr>
                              <w:t>Computers Turn: First we seeded the random number generator with the systems current time. Then we generated a random number 0 – 9. This number was then converted to an offset for the array. If the spot in the array was already greater than 9, that means that someone had already played in the spot and another number was generated until a suitable spot was found.</w:t>
                            </w:r>
                          </w:p>
                          <w:p w14:paraId="105F95BA" w14:textId="77777777" w:rsidR="004F33AD" w:rsidRDefault="004F33AD" w:rsidP="004F33AD">
                            <w:pPr>
                              <w:pStyle w:val="NormalWeb"/>
                              <w:rPr>
                                <w:rFonts w:ascii="HP Simplified Jpan" w:eastAsia="HP Simplified Jpan" w:hAnsi="HP Simplified Jpan"/>
                                <w:color w:val="000000"/>
                                <w:sz w:val="27"/>
                                <w:szCs w:val="27"/>
                              </w:rPr>
                            </w:pPr>
                            <w:r>
                              <w:rPr>
                                <w:rFonts w:ascii="HP Simplified Jpan" w:eastAsia="HP Simplified Jpan" w:hAnsi="HP Simplified Jpan" w:hint="eastAsia"/>
                                <w:color w:val="000000"/>
                                <w:sz w:val="27"/>
                                <w:szCs w:val="27"/>
                              </w:rPr>
                              <w:t>Printing Board: To print the board a simple loop was used to print the array element and a bar. Every 3 iterations it would print a new line and a horizontal bar allowing the output to look like it was a tic-tac-toe board.</w:t>
                            </w:r>
                          </w:p>
                          <w:p w14:paraId="3DFFC31B" w14:textId="77777777" w:rsidR="004F33AD" w:rsidRDefault="004F33AD" w:rsidP="004F33AD">
                            <w:pPr>
                              <w:pStyle w:val="NormalWeb"/>
                              <w:rPr>
                                <w:rFonts w:ascii="HP Simplified Jpan" w:eastAsia="HP Simplified Jpan" w:hAnsi="HP Simplified Jpan"/>
                                <w:color w:val="000000"/>
                                <w:sz w:val="27"/>
                                <w:szCs w:val="27"/>
                              </w:rPr>
                            </w:pPr>
                            <w:r>
                              <w:rPr>
                                <w:rFonts w:ascii="HP Simplified Jpan" w:eastAsia="HP Simplified Jpan" w:hAnsi="HP Simplified Jpan" w:hint="eastAsia"/>
                                <w:color w:val="000000"/>
                                <w:sz w:val="27"/>
                                <w:szCs w:val="27"/>
                              </w:rPr>
                              <w:t>Checking for a win: This was completed by loading the 3 values for whatever spaces were being checked and then the values were compared. If the values were not equal then the program would branch to the next row, column or diagonal and check until every possible win had been checked. This was repeated checking if the values were the same as the players or the computers and the appropriate output would be displayed based on the winner.</w:t>
                            </w:r>
                          </w:p>
                          <w:p w14:paraId="104C5E18" w14:textId="75EA9CDE" w:rsidR="004F33AD" w:rsidRDefault="004F33AD" w:rsidP="004F33AD">
                            <w:pPr>
                              <w:spacing w:before="880" w:after="240"/>
                              <w:rPr>
                                <w:rFonts w:asciiTheme="majorHAnsi" w:eastAsiaTheme="majorEastAsia" w:hAnsiTheme="majorHAnsi" w:cstheme="majorBidi"/>
                                <w:color w:val="476166" w:themeColor="accent1"/>
                                <w:sz w:val="40"/>
                                <w:szCs w:val="40"/>
                              </w:rPr>
                            </w:pPr>
                          </w:p>
                          <w:p w14:paraId="5CC2744B" w14:textId="77777777" w:rsidR="004F33AD" w:rsidRDefault="004F33AD" w:rsidP="004F33AD">
                            <w:pPr>
                              <w:rPr>
                                <w:color w:val="5E5E5E" w:themeColor="text2"/>
                                <w:sz w:val="32"/>
                                <w:szCs w:val="32"/>
                              </w:rPr>
                            </w:pPr>
                          </w:p>
                          <w:p w14:paraId="2AF43637" w14:textId="77777777" w:rsidR="004F33AD" w:rsidRDefault="004F33AD" w:rsidP="004F33AD">
                            <w:pPr>
                              <w:rPr>
                                <w:color w:val="5E5E5E" w:themeColor="text2"/>
                                <w:sz w:val="34"/>
                                <w:szCs w:val="34"/>
                              </w:rPr>
                            </w:pPr>
                          </w:p>
                          <w:p w14:paraId="75D0B511" w14:textId="77777777" w:rsidR="004F33AD" w:rsidRDefault="004F33AD" w:rsidP="004F33AD">
                            <w:pPr>
                              <w:rPr>
                                <w:color w:val="5E5E5E" w:themeColor="text2"/>
                                <w:sz w:val="34"/>
                                <w:szCs w:val="34"/>
                              </w:rPr>
                            </w:pPr>
                          </w:p>
                          <w:p w14:paraId="62BF4C41" w14:textId="77777777" w:rsidR="004F33AD" w:rsidRDefault="004F33AD" w:rsidP="004F33AD">
                            <w:pPr>
                              <w:rPr>
                                <w:color w:val="5E5E5E" w:themeColor="text2"/>
                                <w:sz w:val="34"/>
                                <w:szCs w:val="34"/>
                              </w:rPr>
                            </w:pPr>
                          </w:p>
                          <w:p w14:paraId="5FDD35D9" w14:textId="77777777" w:rsidR="004F33AD" w:rsidRDefault="004F33AD" w:rsidP="004F33AD">
                            <w:pPr>
                              <w:rPr>
                                <w:color w:val="5E5E5E" w:themeColor="text2"/>
                                <w:sz w:val="34"/>
                                <w:szCs w:val="34"/>
                              </w:rPr>
                            </w:pPr>
                          </w:p>
                          <w:p w14:paraId="4467B6AD" w14:textId="77777777" w:rsidR="004F33AD" w:rsidRDefault="004F33AD" w:rsidP="004F33AD">
                            <w:pPr>
                              <w:rPr>
                                <w:color w:val="5E5E5E" w:themeColor="text2"/>
                                <w:sz w:val="34"/>
                                <w:szCs w:val="34"/>
                              </w:rPr>
                            </w:pPr>
                          </w:p>
                          <w:p w14:paraId="59D7D374" w14:textId="77777777" w:rsidR="004F33AD" w:rsidRDefault="004F33AD" w:rsidP="004F33AD">
                            <w:pPr>
                              <w:rPr>
                                <w:color w:val="5E5E5E" w:themeColor="text2"/>
                                <w:sz w:val="34"/>
                                <w:szCs w:val="34"/>
                              </w:rPr>
                            </w:pPr>
                          </w:p>
                          <w:p w14:paraId="47D7E35B" w14:textId="77777777" w:rsidR="004F33AD" w:rsidRDefault="004F33AD" w:rsidP="004F33AD">
                            <w:pPr>
                              <w:rPr>
                                <w:color w:val="5E5E5E" w:themeColor="text2"/>
                                <w:sz w:val="34"/>
                                <w:szCs w:val="34"/>
                              </w:rPr>
                            </w:pPr>
                          </w:p>
                          <w:p w14:paraId="4039E836" w14:textId="77777777" w:rsidR="004F33AD" w:rsidRDefault="004F33AD" w:rsidP="004F33AD">
                            <w:pPr>
                              <w:rPr>
                                <w:color w:val="5E5E5E" w:themeColor="text2"/>
                                <w:sz w:val="34"/>
                                <w:szCs w:val="34"/>
                              </w:rPr>
                            </w:pPr>
                          </w:p>
                          <w:p w14:paraId="088E2468" w14:textId="77777777" w:rsidR="004F33AD" w:rsidRPr="00823753" w:rsidRDefault="004F33AD" w:rsidP="004F33AD">
                            <w:pPr>
                              <w:rPr>
                                <w:color w:val="5E5E5E" w:themeColor="text2"/>
                                <w:sz w:val="34"/>
                                <w:szCs w:val="34"/>
                              </w:rPr>
                            </w:pPr>
                          </w:p>
                          <w:p w14:paraId="50175384" w14:textId="77777777" w:rsidR="004F33AD" w:rsidRPr="00271941" w:rsidRDefault="004F33AD" w:rsidP="004F33AD">
                            <w:pPr>
                              <w:rPr>
                                <w:color w:val="5E5E5E" w:themeColor="text2"/>
                                <w:sz w:val="28"/>
                                <w:szCs w:val="28"/>
                              </w:rPr>
                            </w:pPr>
                            <w:r w:rsidRPr="00271941">
                              <w:rPr>
                                <w:color w:val="5E5E5E" w:themeColor="text2"/>
                                <w:sz w:val="28"/>
                                <w:szCs w:val="28"/>
                              </w:rPr>
                              <w:t xml:space="preserve"> </w:t>
                            </w:r>
                          </w:p>
                          <w:p w14:paraId="29EBCF76" w14:textId="77777777" w:rsidR="004F33AD" w:rsidRDefault="004F33AD" w:rsidP="004F33AD">
                            <w:pPr>
                              <w:rPr>
                                <w:color w:val="5E5E5E" w:themeColor="text2"/>
                                <w:sz w:val="32"/>
                                <w:szCs w:val="32"/>
                              </w:rPr>
                            </w:pPr>
                          </w:p>
                          <w:p w14:paraId="5682B9E8" w14:textId="77777777" w:rsidR="004F33AD" w:rsidRPr="00B53C1C" w:rsidRDefault="004F33AD" w:rsidP="004F33AD">
                            <w:pPr>
                              <w:rPr>
                                <w:color w:val="5E5E5E" w:themeColor="text2"/>
                                <w:sz w:val="32"/>
                                <w:szCs w:val="32"/>
                              </w:rPr>
                            </w:pPr>
                          </w:p>
                        </w:txbxContent>
                      </wps:txbx>
                      <wps:bodyPr rot="0" vert="horz" wrap="square" lIns="182880" tIns="457200" rIns="182880" bIns="73152"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473164C" id="AutoShape 14" o:spid="_x0000_s1035" style="position:absolute;margin-left:0;margin-top:44.4pt;width:538.35pt;height:575.5pt;z-index:251668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" fillcolor="white [3212]" strokecolor="#6b6969 [1614]" strokeweight="1.25pt">
                <v:textbox inset="14.4pt,36pt,14.4pt,5.76pt">
                  <w:txbxContent>
                    <w:p w14:paraId="5759F2FD" w14:textId="77777777" w:rsidR="004F33AD" w:rsidRDefault="004F33AD" w:rsidP="004F33AD">
                      <w:pPr>
                        <w:pStyle w:val="NormalWeb"/>
                        <w:rPr>
                          <w:rFonts w:ascii="HP Simplified Jpan" w:eastAsia="HP Simplified Jpan" w:hAnsi="HP Simplified Jpan"/>
                          <w:color w:val="000000"/>
                          <w:sz w:val="27"/>
                          <w:szCs w:val="27"/>
                        </w:rPr>
                      </w:pPr>
                      <w:r>
                        <w:rPr>
                          <w:rFonts w:ascii="HP Simplified Jpan" w:eastAsia="HP Simplified Jpan" w:hAnsi="HP Simplified Jpan" w:hint="eastAsia"/>
                          <w:color w:val="000000"/>
                          <w:sz w:val="27"/>
                          <w:szCs w:val="27"/>
                        </w:rPr>
                        <w:t>We have taken a fundamental approach to this project. The program has a main function and 6 user defined functions. These functions consist of syscalls, linear data structures and branches. No complex data structures or algorithms are used in this program. The tic tac toe table is an array. We used syscalls to display the game instructions and the table on the terminal as well as to get the player’s input. The player 1 input is from the console and player 2 is through generating random numbers from 0 – 9. We have implemented branches to check for duplicate moves and the result.</w:t>
                      </w:r>
                    </w:p>
                    <w:p w14:paraId="30CBAAAE" w14:textId="77777777" w:rsidR="004F33AD" w:rsidRDefault="004F33AD" w:rsidP="004F33AD">
                      <w:pPr>
                        <w:pStyle w:val="NormalWeb"/>
                        <w:rPr>
                          <w:rFonts w:ascii="HP Simplified Jpan" w:eastAsia="HP Simplified Jpan" w:hAnsi="HP Simplified Jpan"/>
                          <w:color w:val="000000"/>
                          <w:sz w:val="27"/>
                          <w:szCs w:val="27"/>
                        </w:rPr>
                      </w:pPr>
                      <w:r>
                        <w:rPr>
                          <w:rFonts w:ascii="HP Simplified Jpan" w:eastAsia="HP Simplified Jpan" w:hAnsi="HP Simplified Jpan" w:hint="eastAsia"/>
                          <w:color w:val="000000"/>
                          <w:sz w:val="27"/>
                          <w:szCs w:val="27"/>
                        </w:rPr>
                        <w:t>Computers Turn: First we seeded the random number generator with the systems current time. Then we generated a random number 0 – 9. This number was then converted to an offset for the array. If the spot in the array was already greater than 9, that means that someone had already played in the spot and another number was generated until a suitable spot was found.</w:t>
                      </w:r>
                    </w:p>
                    <w:p w14:paraId="105F95BA" w14:textId="77777777" w:rsidR="004F33AD" w:rsidRDefault="004F33AD" w:rsidP="004F33AD">
                      <w:pPr>
                        <w:pStyle w:val="NormalWeb"/>
                        <w:rPr>
                          <w:rFonts w:ascii="HP Simplified Jpan" w:eastAsia="HP Simplified Jpan" w:hAnsi="HP Simplified Jpan"/>
                          <w:color w:val="000000"/>
                          <w:sz w:val="27"/>
                          <w:szCs w:val="27"/>
                        </w:rPr>
                      </w:pPr>
                      <w:r>
                        <w:rPr>
                          <w:rFonts w:ascii="HP Simplified Jpan" w:eastAsia="HP Simplified Jpan" w:hAnsi="HP Simplified Jpan" w:hint="eastAsia"/>
                          <w:color w:val="000000"/>
                          <w:sz w:val="27"/>
                          <w:szCs w:val="27"/>
                        </w:rPr>
                        <w:t>Printing Board: To print the board a simple loop was used to print the array element and a bar. Every 3 iterations it would print a new line and a horizontal bar allowing the output to look like it was a tic-tac-toe board.</w:t>
                      </w:r>
                    </w:p>
                    <w:p w14:paraId="3DFFC31B" w14:textId="77777777" w:rsidR="004F33AD" w:rsidRDefault="004F33AD" w:rsidP="004F33AD">
                      <w:pPr>
                        <w:pStyle w:val="NormalWeb"/>
                        <w:rPr>
                          <w:rFonts w:ascii="HP Simplified Jpan" w:eastAsia="HP Simplified Jpan" w:hAnsi="HP Simplified Jpan"/>
                          <w:color w:val="000000"/>
                          <w:sz w:val="27"/>
                          <w:szCs w:val="27"/>
                        </w:rPr>
                      </w:pPr>
                      <w:r>
                        <w:rPr>
                          <w:rFonts w:ascii="HP Simplified Jpan" w:eastAsia="HP Simplified Jpan" w:hAnsi="HP Simplified Jpan" w:hint="eastAsia"/>
                          <w:color w:val="000000"/>
                          <w:sz w:val="27"/>
                          <w:szCs w:val="27"/>
                        </w:rPr>
                        <w:t>Checking for a win: This was completed by loading the 3 values for whatever spaces were being checked and then the values were compared. If the values were not equal then the program would branch to the next row, column or diagonal and check until every possible win had been checked. This was repeated checking if the values were the same as the players or the computers and the appropriate output would be displayed based on the winner.</w:t>
                      </w:r>
                    </w:p>
                    <w:p w14:paraId="104C5E18" w14:textId="75EA9CDE" w:rsidR="004F33AD" w:rsidRDefault="004F33AD" w:rsidP="004F33AD">
                      <w:pPr>
                        <w:spacing w:before="880" w:after="240"/>
                        <w:rPr>
                          <w:rFonts w:asciiTheme="majorHAnsi" w:eastAsiaTheme="majorEastAsia" w:hAnsiTheme="majorHAnsi" w:cstheme="majorBidi"/>
                          <w:color w:val="476166" w:themeColor="accent1"/>
                          <w:sz w:val="40"/>
                          <w:szCs w:val="40"/>
                        </w:rPr>
                      </w:pPr>
                    </w:p>
                    <w:p w14:paraId="5CC2744B" w14:textId="77777777" w:rsidR="004F33AD" w:rsidRDefault="004F33AD" w:rsidP="004F33AD">
                      <w:pPr>
                        <w:rPr>
                          <w:color w:val="5E5E5E" w:themeColor="text2"/>
                          <w:sz w:val="32"/>
                          <w:szCs w:val="32"/>
                        </w:rPr>
                      </w:pPr>
                    </w:p>
                    <w:p w14:paraId="2AF43637" w14:textId="77777777" w:rsidR="004F33AD" w:rsidRDefault="004F33AD" w:rsidP="004F33AD">
                      <w:pPr>
                        <w:rPr>
                          <w:color w:val="5E5E5E" w:themeColor="text2"/>
                          <w:sz w:val="34"/>
                          <w:szCs w:val="34"/>
                        </w:rPr>
                      </w:pPr>
                    </w:p>
                    <w:p w14:paraId="75D0B511" w14:textId="77777777" w:rsidR="004F33AD" w:rsidRDefault="004F33AD" w:rsidP="004F33AD">
                      <w:pPr>
                        <w:rPr>
                          <w:color w:val="5E5E5E" w:themeColor="text2"/>
                          <w:sz w:val="34"/>
                          <w:szCs w:val="34"/>
                        </w:rPr>
                      </w:pPr>
                    </w:p>
                    <w:p w14:paraId="62BF4C41" w14:textId="77777777" w:rsidR="004F33AD" w:rsidRDefault="004F33AD" w:rsidP="004F33AD">
                      <w:pPr>
                        <w:rPr>
                          <w:color w:val="5E5E5E" w:themeColor="text2"/>
                          <w:sz w:val="34"/>
                          <w:szCs w:val="34"/>
                        </w:rPr>
                      </w:pPr>
                    </w:p>
                    <w:p w14:paraId="5FDD35D9" w14:textId="77777777" w:rsidR="004F33AD" w:rsidRDefault="004F33AD" w:rsidP="004F33AD">
                      <w:pPr>
                        <w:rPr>
                          <w:color w:val="5E5E5E" w:themeColor="text2"/>
                          <w:sz w:val="34"/>
                          <w:szCs w:val="34"/>
                        </w:rPr>
                      </w:pPr>
                    </w:p>
                    <w:p w14:paraId="4467B6AD" w14:textId="77777777" w:rsidR="004F33AD" w:rsidRDefault="004F33AD" w:rsidP="004F33AD">
                      <w:pPr>
                        <w:rPr>
                          <w:color w:val="5E5E5E" w:themeColor="text2"/>
                          <w:sz w:val="34"/>
                          <w:szCs w:val="34"/>
                        </w:rPr>
                      </w:pPr>
                    </w:p>
                    <w:p w14:paraId="59D7D374" w14:textId="77777777" w:rsidR="004F33AD" w:rsidRDefault="004F33AD" w:rsidP="004F33AD">
                      <w:pPr>
                        <w:rPr>
                          <w:color w:val="5E5E5E" w:themeColor="text2"/>
                          <w:sz w:val="34"/>
                          <w:szCs w:val="34"/>
                        </w:rPr>
                      </w:pPr>
                    </w:p>
                    <w:p w14:paraId="47D7E35B" w14:textId="77777777" w:rsidR="004F33AD" w:rsidRDefault="004F33AD" w:rsidP="004F33AD">
                      <w:pPr>
                        <w:rPr>
                          <w:color w:val="5E5E5E" w:themeColor="text2"/>
                          <w:sz w:val="34"/>
                          <w:szCs w:val="34"/>
                        </w:rPr>
                      </w:pPr>
                    </w:p>
                    <w:p w14:paraId="4039E836" w14:textId="77777777" w:rsidR="004F33AD" w:rsidRDefault="004F33AD" w:rsidP="004F33AD">
                      <w:pPr>
                        <w:rPr>
                          <w:color w:val="5E5E5E" w:themeColor="text2"/>
                          <w:sz w:val="34"/>
                          <w:szCs w:val="34"/>
                        </w:rPr>
                      </w:pPr>
                    </w:p>
                    <w:p w14:paraId="088E2468" w14:textId="77777777" w:rsidR="004F33AD" w:rsidRPr="00823753" w:rsidRDefault="004F33AD" w:rsidP="004F33AD">
                      <w:pPr>
                        <w:rPr>
                          <w:color w:val="5E5E5E" w:themeColor="text2"/>
                          <w:sz w:val="34"/>
                          <w:szCs w:val="34"/>
                        </w:rPr>
                      </w:pPr>
                    </w:p>
                    <w:p w14:paraId="50175384" w14:textId="77777777" w:rsidR="004F33AD" w:rsidRPr="00271941" w:rsidRDefault="004F33AD" w:rsidP="004F33AD">
                      <w:pPr>
                        <w:rPr>
                          <w:color w:val="5E5E5E" w:themeColor="text2"/>
                          <w:sz w:val="28"/>
                          <w:szCs w:val="28"/>
                        </w:rPr>
                      </w:pPr>
                      <w:r w:rsidRPr="00271941">
                        <w:rPr>
                          <w:color w:val="5E5E5E" w:themeColor="text2"/>
                          <w:sz w:val="28"/>
                          <w:szCs w:val="28"/>
                        </w:rPr>
                        <w:t xml:space="preserve"> </w:t>
                      </w:r>
                    </w:p>
                    <w:p w14:paraId="29EBCF76" w14:textId="77777777" w:rsidR="004F33AD" w:rsidRDefault="004F33AD" w:rsidP="004F33AD">
                      <w:pPr>
                        <w:rPr>
                          <w:color w:val="5E5E5E" w:themeColor="text2"/>
                          <w:sz w:val="32"/>
                          <w:szCs w:val="32"/>
                        </w:rPr>
                      </w:pPr>
                    </w:p>
                    <w:p w14:paraId="5682B9E8" w14:textId="77777777" w:rsidR="004F33AD" w:rsidRPr="00B53C1C" w:rsidRDefault="004F33AD" w:rsidP="004F33AD">
                      <w:pPr>
                        <w:rPr>
                          <w:color w:val="5E5E5E" w:themeColor="text2"/>
                          <w:sz w:val="32"/>
                          <w:szCs w:val="32"/>
                        </w:rPr>
                      </w:pPr>
                    </w:p>
                  </w:txbxContent>
                </v:textbox>
                <w10:wrap type="square" anchorx="margin"/>
              </v:rect>
            </w:pict>
          </mc:Fallback>
        </mc:AlternateContent>
      </w:r>
      <w:r w:rsidRPr="004909D9">
        <w:rPr>
          <w:noProof/>
          <w:lang w:eastAsia="en-AU"/>
        </w:rPr>
        <w:drawing>
          <wp:anchor distT="0" distB="0" distL="114300" distR="114300" simplePos="0" relativeHeight="251650560" behindDoc="1" locked="0" layoutInCell="1" allowOverlap="1" wp14:anchorId="64140096" wp14:editId="6F29B1D4">
            <wp:simplePos x="0" y="0"/>
            <wp:positionH relativeFrom="page">
              <wp:align>left</wp:align>
            </wp:positionH>
            <wp:positionV relativeFrom="margin">
              <wp:posOffset>-513052</wp:posOffset>
            </wp:positionV>
            <wp:extent cx="7911548" cy="10548730"/>
            <wp:effectExtent l="0" t="0" r="0" b="5080"/>
            <wp:wrapNone/>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70000"/>
                      <a:extLst>
                        <a:ext uri="{28A0092B-C50C-407E-A947-70E740481C1C}">
                          <a14:useLocalDpi xmlns:a14="http://schemas.microsoft.com/office/drawing/2010/main" val="0"/>
                        </a:ext>
                      </a:extLst>
                    </a:blip>
                    <a:stretch>
                      <a:fillRect/>
                    </a:stretch>
                  </pic:blipFill>
                  <pic:spPr>
                    <a:xfrm>
                      <a:off x="0" y="0"/>
                      <a:ext cx="7915093" cy="10553457"/>
                    </a:xfrm>
                    <a:prstGeom prst="rect">
                      <a:avLst/>
                    </a:prstGeom>
                  </pic:spPr>
                </pic:pic>
              </a:graphicData>
            </a:graphic>
            <wp14:sizeRelH relativeFrom="page">
              <wp14:pctWidth>0</wp14:pctWidth>
            </wp14:sizeRelH>
            <wp14:sizeRelV relativeFrom="page">
              <wp14:pctHeight>0</wp14:pctHeight>
            </wp14:sizeRelV>
          </wp:anchor>
        </w:drawing>
      </w:r>
    </w:p>
    <w:p w14:paraId="625C85F4" w14:textId="0F358904" w:rsidR="0074473E" w:rsidRDefault="0031372F">
      <w:r>
        <w:rPr>
          <w:noProof/>
        </w:rPr>
        <w:lastRenderedPageBreak/>
        <mc:AlternateContent>
          <mc:Choice Requires="wps">
            <w:drawing>
              <wp:anchor distT="45720" distB="45720" distL="114300" distR="114300" simplePos="0" relativeHeight="251671040" behindDoc="0" locked="0" layoutInCell="1" allowOverlap="1" wp14:anchorId="717274CC" wp14:editId="33818622">
                <wp:simplePos x="0" y="0"/>
                <wp:positionH relativeFrom="margin">
                  <wp:posOffset>2209800</wp:posOffset>
                </wp:positionH>
                <wp:positionV relativeFrom="paragraph">
                  <wp:posOffset>7124700</wp:posOffset>
                </wp:positionV>
                <wp:extent cx="4354830" cy="1058545"/>
                <wp:effectExtent l="0" t="0" r="26670" b="27305"/>
                <wp:wrapSquare wrapText="bothSides"/>
                <wp:docPr id="1506442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4830" cy="1058545"/>
                        </a:xfrm>
                        <a:prstGeom prst="rect">
                          <a:avLst/>
                        </a:prstGeom>
                        <a:solidFill>
                          <a:srgbClr val="FFFFFF"/>
                        </a:solidFill>
                        <a:ln w="9525">
                          <a:solidFill>
                            <a:srgbClr val="000000"/>
                          </a:solidFill>
                          <a:miter lim="800000"/>
                          <a:headEnd/>
                          <a:tailEnd/>
                        </a:ln>
                      </wps:spPr>
                      <wps:txbx>
                        <w:txbxContent>
                          <w:p w14:paraId="47F3D6C0" w14:textId="53E2507E" w:rsidR="0031372F" w:rsidRDefault="00D92415" w:rsidP="0031372F">
                            <w:r>
                              <w:t>Francis Allen</w:t>
                            </w:r>
                            <w:r w:rsidR="0031372F">
                              <w:t xml:space="preserve">: </w:t>
                            </w:r>
                          </w:p>
                          <w:p w14:paraId="12BC2928" w14:textId="2E989491" w:rsidR="0031372F" w:rsidRDefault="00D92415" w:rsidP="0031372F">
                            <w:r>
                              <w:t xml:space="preserve">Helped with making the making the part of the program that checked the winner </w:t>
                            </w:r>
                            <w:proofErr w:type="gramStart"/>
                            <w:r>
                              <w:t>and also</w:t>
                            </w:r>
                            <w:proofErr w:type="gramEnd"/>
                            <w:r>
                              <w:t xml:space="preserve"> with fixing any bugs that the program had.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17274CC" id="_x0000_t202" coordsize="21600,21600" o:spt="202" path="m,l,21600r21600,l21600,xe">
                <v:stroke joinstyle="miter"/>
                <v:path gradientshapeok="t" o:connecttype="rect"/>
              </v:shapetype>
              <v:shape id="_x0000_s1036" type="#_x0000_t202" style="position:absolute;margin-left:174pt;margin-top:561pt;width:342.9pt;height:83.35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">
                <v:textbox>
                  <w:txbxContent>
                    <w:p w14:paraId="47F3D6C0" w14:textId="53E2507E" w:rsidR="0031372F" w:rsidRDefault="00D92415" w:rsidP="0031372F">
                      <w:r>
                        <w:t>Francis Allen</w:t>
                      </w:r>
                      <w:r w:rsidR="0031372F">
                        <w:t xml:space="preserve">: </w:t>
                      </w:r>
                    </w:p>
                    <w:p w14:paraId="12BC2928" w14:textId="2E989491" w:rsidR="0031372F" w:rsidRDefault="00D92415" w:rsidP="0031372F">
                      <w:r>
                        <w:t xml:space="preserve">Helped with making the making the part of the program that checked the winner </w:t>
                      </w:r>
                      <w:proofErr w:type="gramStart"/>
                      <w:r>
                        <w:t>and also</w:t>
                      </w:r>
                      <w:proofErr w:type="gramEnd"/>
                      <w:r>
                        <w:t xml:space="preserve"> with fixing any bugs that the program had. </w:t>
                      </w:r>
                    </w:p>
                  </w:txbxContent>
                </v:textbox>
                <w10:wrap type="square" anchorx="margin"/>
              </v:shape>
            </w:pict>
          </mc:Fallback>
        </mc:AlternateContent>
      </w:r>
      <w:r>
        <w:rPr>
          <w:noProof/>
        </w:rPr>
        <mc:AlternateContent>
          <mc:Choice Requires="wps">
            <w:drawing>
              <wp:anchor distT="45720" distB="45720" distL="114300" distR="114300" simplePos="0" relativeHeight="251655680" behindDoc="0" locked="0" layoutInCell="1" allowOverlap="1" wp14:anchorId="49FC1017" wp14:editId="254BC2C3">
                <wp:simplePos x="0" y="0"/>
                <wp:positionH relativeFrom="margin">
                  <wp:posOffset>2042160</wp:posOffset>
                </wp:positionH>
                <wp:positionV relativeFrom="paragraph">
                  <wp:posOffset>5751195</wp:posOffset>
                </wp:positionV>
                <wp:extent cx="4354830" cy="1058545"/>
                <wp:effectExtent l="0" t="0" r="26670" b="2730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4830" cy="1058545"/>
                        </a:xfrm>
                        <a:prstGeom prst="rect">
                          <a:avLst/>
                        </a:prstGeom>
                        <a:solidFill>
                          <a:srgbClr val="FFFFFF"/>
                        </a:solidFill>
                        <a:ln w="9525">
                          <a:solidFill>
                            <a:srgbClr val="000000"/>
                          </a:solidFill>
                          <a:miter lim="800000"/>
                          <a:headEnd/>
                          <a:tailEnd/>
                        </a:ln>
                      </wps:spPr>
                      <wps:txbx>
                        <w:txbxContent>
                          <w:p w14:paraId="4EDC1027" w14:textId="20A346DA" w:rsidR="00595A0D" w:rsidRDefault="00595A0D">
                            <w:r>
                              <w:t>Jesse Aaron Jones:</w:t>
                            </w:r>
                          </w:p>
                          <w:p w14:paraId="3BC41D6E" w14:textId="5F91C196" w:rsidR="0031372F" w:rsidRDefault="0031372F">
                            <w:r>
                              <w:t xml:space="preserve">Helped with making the printing part of the tic-tac-toe game and helped with the updating part of the program. Jesse also helped print out the table.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FC1017" id="_x0000_s1037" type="#_x0000_t202" style="position:absolute;margin-left:160.8pt;margin-top:452.85pt;width:342.9pt;height:83.3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">
                <v:textbox>
                  <w:txbxContent>
                    <w:p w14:paraId="4EDC1027" w14:textId="20A346DA" w:rsidR="00595A0D" w:rsidRDefault="00595A0D">
                      <w:r>
                        <w:t>Jesse Aaron Jones:</w:t>
                      </w:r>
                    </w:p>
                    <w:p w14:paraId="3BC41D6E" w14:textId="5F91C196" w:rsidR="0031372F" w:rsidRDefault="0031372F">
                      <w:r>
                        <w:t xml:space="preserve">Helped with making the printing part of the tic-tac-toe game and helped with the updating part of the program. Jesse also helped print out the table.  </w:t>
                      </w:r>
                    </w:p>
                  </w:txbxContent>
                </v:textbox>
                <w10:wrap type="square" anchorx="margin"/>
              </v:shape>
            </w:pict>
          </mc:Fallback>
        </mc:AlternateContent>
      </w:r>
      <w:r>
        <w:rPr>
          <w:noProof/>
        </w:rPr>
        <mc:AlternateContent>
          <mc:Choice Requires="wps">
            <w:drawing>
              <wp:anchor distT="45720" distB="45720" distL="114300" distR="114300" simplePos="0" relativeHeight="251654656" behindDoc="0" locked="0" layoutInCell="1" allowOverlap="1" wp14:anchorId="1CB3310F" wp14:editId="4D56D88E">
                <wp:simplePos x="0" y="0"/>
                <wp:positionH relativeFrom="column">
                  <wp:posOffset>2154555</wp:posOffset>
                </wp:positionH>
                <wp:positionV relativeFrom="paragraph">
                  <wp:posOffset>4340225</wp:posOffset>
                </wp:positionV>
                <wp:extent cx="4050030" cy="1074420"/>
                <wp:effectExtent l="0" t="0" r="26670" b="1143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0030" cy="1074420"/>
                        </a:xfrm>
                        <a:prstGeom prst="rect">
                          <a:avLst/>
                        </a:prstGeom>
                        <a:solidFill>
                          <a:srgbClr val="FFFFFF"/>
                        </a:solidFill>
                        <a:ln w="9525">
                          <a:solidFill>
                            <a:srgbClr val="000000"/>
                          </a:solidFill>
                          <a:miter lim="800000"/>
                          <a:headEnd/>
                          <a:tailEnd/>
                        </a:ln>
                      </wps:spPr>
                      <wps:txbx>
                        <w:txbxContent>
                          <w:p w14:paraId="3CC4DE6F" w14:textId="135404DF" w:rsidR="00595A0D" w:rsidRDefault="00595A0D">
                            <w:r>
                              <w:t>Rohit Raju:</w:t>
                            </w:r>
                          </w:p>
                          <w:p w14:paraId="5D3A0EAC" w14:textId="2F663EB0" w:rsidR="0031372F" w:rsidRDefault="0031372F">
                            <w:r>
                              <w:t xml:space="preserve">Helped by making most of the report and helped by creating some of the gameplay part of the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3310F" id="_x0000_s1038" type="#_x0000_t202" style="position:absolute;margin-left:169.65pt;margin-top:341.75pt;width:318.9pt;height:84.6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">
                <v:textbox>
                  <w:txbxContent>
                    <w:p w14:paraId="3CC4DE6F" w14:textId="135404DF" w:rsidR="00595A0D" w:rsidRDefault="00595A0D">
                      <w:r>
                        <w:t>Rohit Raju:</w:t>
                      </w:r>
                    </w:p>
                    <w:p w14:paraId="5D3A0EAC" w14:textId="2F663EB0" w:rsidR="0031372F" w:rsidRDefault="0031372F">
                      <w:r>
                        <w:t xml:space="preserve">Helped by making most of the report and helped by creating some of the gameplay part of the code. </w:t>
                      </w:r>
                    </w:p>
                  </w:txbxContent>
                </v:textbox>
                <w10:wrap type="square"/>
              </v:shape>
            </w:pict>
          </mc:Fallback>
        </mc:AlternateContent>
      </w:r>
      <w:r w:rsidR="00A640AF">
        <w:rPr>
          <w:noProof/>
        </w:rPr>
        <mc:AlternateContent>
          <mc:Choice Requires="wpg">
            <w:drawing>
              <wp:anchor distT="0" distB="0" distL="114300" distR="114300" simplePos="0" relativeHeight="251651584" behindDoc="0" locked="0" layoutInCell="1" allowOverlap="1" wp14:anchorId="425CE8CD" wp14:editId="125C07FB">
                <wp:simplePos x="0" y="0"/>
                <wp:positionH relativeFrom="column">
                  <wp:posOffset>-369169</wp:posOffset>
                </wp:positionH>
                <wp:positionV relativeFrom="paragraph">
                  <wp:posOffset>0</wp:posOffset>
                </wp:positionV>
                <wp:extent cx="2251489" cy="8989060"/>
                <wp:effectExtent l="0" t="0" r="0" b="2540"/>
                <wp:wrapSquare wrapText="bothSides"/>
                <wp:docPr id="180" name="Group 180"/>
                <wp:cNvGraphicFramePr/>
                <a:graphic xmlns:a="http://schemas.openxmlformats.org/drawingml/2006/main">
                  <a:graphicData uri="http://schemas.microsoft.com/office/word/2010/wordprocessingGroup">
                    <wpg:wgp>
                      <wpg:cNvGrpSpPr/>
                      <wpg:grpSpPr>
                        <a:xfrm>
                          <a:off x="0" y="0"/>
                          <a:ext cx="2251489" cy="8989060"/>
                          <a:chOff x="0" y="0"/>
                          <a:chExt cx="914400" cy="9372600"/>
                        </a:xfrm>
                      </wpg:grpSpPr>
                      <wps:wsp>
                        <wps:cNvPr id="181" name="Rectangle 181"/>
                        <wps:cNvSpPr/>
                        <wps:spPr>
                          <a:xfrm>
                            <a:off x="0" y="0"/>
                            <a:ext cx="914400"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 name="Group 182"/>
                        <wpg:cNvGrpSpPr/>
                        <wpg:grpSpPr>
                          <a:xfrm>
                            <a:off x="227566" y="0"/>
                            <a:ext cx="685800" cy="9372600"/>
                            <a:chOff x="0" y="0"/>
                            <a:chExt cx="685800" cy="9372600"/>
                          </a:xfrm>
                        </wpg:grpSpPr>
                        <wps:wsp>
                          <wps:cNvPr id="183" name="Rectangle 5"/>
                          <wps:cNvSpPr/>
                          <wps:spPr>
                            <a:xfrm>
                              <a:off x="0" y="0"/>
                              <a:ext cx="667512" cy="9363456"/>
                            </a:xfrm>
                            <a:custGeom>
                              <a:avLst/>
                              <a:gdLst>
                                <a:gd name="connsiteX0" fmla="*/ 0 w 667707"/>
                                <a:gd name="connsiteY0" fmla="*/ 0 h 9363456"/>
                                <a:gd name="connsiteX1" fmla="*/ 667707 w 667707"/>
                                <a:gd name="connsiteY1" fmla="*/ 0 h 9363456"/>
                                <a:gd name="connsiteX2" fmla="*/ 667707 w 667707"/>
                                <a:gd name="connsiteY2" fmla="*/ 9363456 h 9363456"/>
                                <a:gd name="connsiteX3" fmla="*/ 0 w 667707"/>
                                <a:gd name="connsiteY3" fmla="*/ 9363456 h 9363456"/>
                                <a:gd name="connsiteX4" fmla="*/ 0 w 667707"/>
                                <a:gd name="connsiteY4" fmla="*/ 0 h 9363456"/>
                                <a:gd name="connsiteX0" fmla="*/ 0 w 667718"/>
                                <a:gd name="connsiteY0" fmla="*/ 0 h 9363456"/>
                                <a:gd name="connsiteX1" fmla="*/ 667707 w 667718"/>
                                <a:gd name="connsiteY1" fmla="*/ 0 h 9363456"/>
                                <a:gd name="connsiteX2" fmla="*/ 667718 w 667718"/>
                                <a:gd name="connsiteY2" fmla="*/ 3971925 h 9363456"/>
                                <a:gd name="connsiteX3" fmla="*/ 667707 w 667718"/>
                                <a:gd name="connsiteY3" fmla="*/ 9363456 h 9363456"/>
                                <a:gd name="connsiteX4" fmla="*/ 0 w 667718"/>
                                <a:gd name="connsiteY4" fmla="*/ 9363456 h 9363456"/>
                                <a:gd name="connsiteX5" fmla="*/ 0 w 667718"/>
                                <a:gd name="connsiteY5" fmla="*/ 0 h 9363456"/>
                                <a:gd name="connsiteX0" fmla="*/ 0 w 667707"/>
                                <a:gd name="connsiteY0" fmla="*/ 0 h 9363456"/>
                                <a:gd name="connsiteX1" fmla="*/ 667707 w 667707"/>
                                <a:gd name="connsiteY1" fmla="*/ 0 h 9363456"/>
                                <a:gd name="connsiteX2" fmla="*/ 448643 w 667707"/>
                                <a:gd name="connsiteY2" fmla="*/ 5314677 h 9363456"/>
                                <a:gd name="connsiteX3" fmla="*/ 667707 w 667707"/>
                                <a:gd name="connsiteY3" fmla="*/ 9363456 h 9363456"/>
                                <a:gd name="connsiteX4" fmla="*/ 0 w 667707"/>
                                <a:gd name="connsiteY4" fmla="*/ 9363456 h 9363456"/>
                                <a:gd name="connsiteX5" fmla="*/ 0 w 667707"/>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707" h="9363456">
                                  <a:moveTo>
                                    <a:pt x="0" y="0"/>
                                  </a:moveTo>
                                  <a:lnTo>
                                    <a:pt x="667707" y="0"/>
                                  </a:lnTo>
                                  <a:cubicBezTo>
                                    <a:pt x="667711" y="1323975"/>
                                    <a:pt x="448639" y="3990702"/>
                                    <a:pt x="448643" y="5314677"/>
                                  </a:cubicBezTo>
                                  <a:cubicBezTo>
                                    <a:pt x="448639" y="7111854"/>
                                    <a:pt x="667711" y="7566279"/>
                                    <a:pt x="667707" y="9363456"/>
                                  </a:cubicBezTo>
                                  <a:lnTo>
                                    <a:pt x="0" y="9363456"/>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0" y="0"/>
                              <a:ext cx="685800" cy="9372600"/>
                            </a:xfrm>
                            <a:prstGeom prst="rect">
                              <a:avLst/>
                            </a:prstGeom>
                            <a:blipFill>
                              <a:blip r:embed="rId16"/>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43ECE72" id="Group 180" o:spid="_x0000_s1026" style="position:absolute;margin-left:-29.05pt;margin-top:0;width:177.3pt;height:707.8pt;z-index:251651584" coordsize="9144,93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">
                <v:rect id="Rectangle 181" o:spid="_x0000_s1027" style="position:absolute;width:9144;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" fillcolor="white [3212]" stroked="f" strokeweight="2pt">
                  <v:fill opacity="0"/>
                </v:rect>
                <v:group id="Group 182" o:spid="_x0000_s1028" style="position:absolute;left:2275;width:6858;height:93726" coordsize="6858,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 id="Rectangle 5" o:spid="_x0000_s1029" style="position:absolute;width:6675;height:93634;visibility:visible;mso-wrap-style:square;v-text-anchor:middle" coordsize="667707,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" path="m,l667707,v4,1323975,-219068,3990702,-219064,5314677c448639,7111854,667711,7566279,667707,9363456l,9363456,,xe" fillcolor="#476166 [3204]" stroked="f" strokeweight="2pt">
                    <v:path arrowok="t" o:connecttype="custom" o:connectlocs="0,0;667512,0;448512,5314677;667512,9363456;0,9363456;0,0" o:connectangles="0,0,0,0,0,0"/>
                  </v:shape>
                  <v:rect id="Rectangle 184" o:spid="_x0000_s1030" style="position:absolute;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" stroked="f" strokeweight="2pt">
                    <v:fill r:id="rId17" o:title="" recolor="t" rotate="t" type="frame"/>
                  </v:rect>
                </v:group>
                <w10:wrap type="square"/>
              </v:group>
            </w:pict>
          </mc:Fallback>
        </mc:AlternateContent>
      </w:r>
      <w:r w:rsidR="00595A0D" w:rsidRPr="00595A0D">
        <w:rPr>
          <w:b/>
          <w:bCs/>
          <w:noProof/>
          <w:color w:val="000000" w:themeColor="text1"/>
          <w:sz w:val="96"/>
          <w:szCs w:val="96"/>
          <w:lang w:eastAsia="en-AU"/>
        </w:rPr>
        <w:drawing>
          <wp:anchor distT="0" distB="0" distL="114300" distR="114300" simplePos="0" relativeHeight="251658752" behindDoc="1" locked="0" layoutInCell="1" allowOverlap="1" wp14:anchorId="3D078FEF" wp14:editId="5DE8A223">
            <wp:simplePos x="0" y="0"/>
            <wp:positionH relativeFrom="margin">
              <wp:posOffset>0</wp:posOffset>
            </wp:positionH>
            <wp:positionV relativeFrom="margin">
              <wp:posOffset>991870</wp:posOffset>
            </wp:positionV>
            <wp:extent cx="6858000" cy="9144000"/>
            <wp:effectExtent l="0" t="0" r="0" b="0"/>
            <wp:wrapNone/>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r w:rsidR="00595A0D">
        <w:rPr>
          <w:noProof/>
        </w:rPr>
        <mc:AlternateContent>
          <mc:Choice Requires="wps">
            <w:drawing>
              <wp:anchor distT="91440" distB="91440" distL="114300" distR="114300" simplePos="0" relativeHeight="251657728" behindDoc="0" locked="0" layoutInCell="1" allowOverlap="1" wp14:anchorId="33FFCA97" wp14:editId="3862BA62">
                <wp:simplePos x="0" y="0"/>
                <wp:positionH relativeFrom="page">
                  <wp:posOffset>2906929</wp:posOffset>
                </wp:positionH>
                <wp:positionV relativeFrom="paragraph">
                  <wp:posOffset>1604</wp:posOffset>
                </wp:positionV>
                <wp:extent cx="3474720" cy="140398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0BDF51B2" w14:textId="4197B534" w:rsidR="00595A0D" w:rsidRPr="00595A0D" w:rsidRDefault="00595A0D">
                            <w:pPr>
                              <w:pBdr>
                                <w:top w:val="single" w:sz="24" w:space="8" w:color="476166" w:themeColor="accent1"/>
                                <w:bottom w:val="single" w:sz="24" w:space="8" w:color="476166" w:themeColor="accent1"/>
                              </w:pBdr>
                              <w:rPr>
                                <w:i/>
                                <w:iCs/>
                                <w:color w:val="476166" w:themeColor="accent1"/>
                                <w:sz w:val="72"/>
                                <w:szCs w:val="72"/>
                              </w:rPr>
                            </w:pPr>
                            <w:r w:rsidRPr="00595A0D">
                              <w:rPr>
                                <w:i/>
                                <w:iCs/>
                                <w:color w:val="476166" w:themeColor="accent1"/>
                                <w:sz w:val="72"/>
                                <w:szCs w:val="72"/>
                              </w:rPr>
                              <w:t>Peer Review Page</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33FFCA97" id="_x0000_s1039" type="#_x0000_t202" style="position:absolute;margin-left:228.9pt;margin-top:.15pt;width:273.6pt;height:110.55pt;z-index:251657728;visibility:visible;mso-wrap-style:square;mso-width-percent:585;mso-height-percent:200;mso-wrap-distance-left:9pt;mso-wrap-distance-top:7.2pt;mso-wrap-distance-right:9pt;mso-wrap-distance-bottom:7.2pt;mso-position-horizontal:absolute;mso-position-horizontal-relative:page;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" filled="f" stroked="f">
                <v:textbox style="mso-fit-shape-to-text:t">
                  <w:txbxContent>
                    <w:p w14:paraId="0BDF51B2" w14:textId="4197B534" w:rsidR="00595A0D" w:rsidRPr="00595A0D" w:rsidRDefault="00595A0D">
                      <w:pPr>
                        <w:pBdr>
                          <w:top w:val="single" w:sz="24" w:space="8" w:color="476166" w:themeColor="accent1"/>
                          <w:bottom w:val="single" w:sz="24" w:space="8" w:color="476166" w:themeColor="accent1"/>
                        </w:pBdr>
                        <w:rPr>
                          <w:i/>
                          <w:iCs/>
                          <w:color w:val="476166" w:themeColor="accent1"/>
                          <w:sz w:val="72"/>
                          <w:szCs w:val="72"/>
                        </w:rPr>
                      </w:pPr>
                      <w:r w:rsidRPr="00595A0D">
                        <w:rPr>
                          <w:i/>
                          <w:iCs/>
                          <w:color w:val="476166" w:themeColor="accent1"/>
                          <w:sz w:val="72"/>
                          <w:szCs w:val="72"/>
                        </w:rPr>
                        <w:t>Peer Review Page</w:t>
                      </w:r>
                    </w:p>
                  </w:txbxContent>
                </v:textbox>
                <w10:wrap type="topAndBottom" anchorx="page"/>
              </v:shape>
            </w:pict>
          </mc:Fallback>
        </mc:AlternateContent>
      </w:r>
      <w:r w:rsidR="00595A0D">
        <w:rPr>
          <w:noProof/>
        </w:rPr>
        <mc:AlternateContent>
          <mc:Choice Requires="wps">
            <w:drawing>
              <wp:anchor distT="45720" distB="45720" distL="114300" distR="114300" simplePos="0" relativeHeight="251652608" behindDoc="0" locked="0" layoutInCell="1" allowOverlap="1" wp14:anchorId="24314451" wp14:editId="1EFCB965">
                <wp:simplePos x="0" y="0"/>
                <wp:positionH relativeFrom="column">
                  <wp:posOffset>2365442</wp:posOffset>
                </wp:positionH>
                <wp:positionV relativeFrom="paragraph">
                  <wp:posOffset>1331495</wp:posOffset>
                </wp:positionV>
                <wp:extent cx="3985895" cy="1122680"/>
                <wp:effectExtent l="0" t="0" r="1460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5895" cy="1122680"/>
                        </a:xfrm>
                        <a:prstGeom prst="rect">
                          <a:avLst/>
                        </a:prstGeom>
                        <a:solidFill>
                          <a:srgbClr val="FFFFFF"/>
                        </a:solidFill>
                        <a:ln w="9525">
                          <a:solidFill>
                            <a:srgbClr val="000000"/>
                          </a:solidFill>
                          <a:miter lim="800000"/>
                          <a:headEnd/>
                          <a:tailEnd/>
                        </a:ln>
                      </wps:spPr>
                      <wps:txbx>
                        <w:txbxContent>
                          <w:p w14:paraId="39F92234" w14:textId="0E78A8F6" w:rsidR="00595A0D" w:rsidRDefault="00595A0D">
                            <w:r>
                              <w:t>Tushar Wani:</w:t>
                            </w:r>
                          </w:p>
                          <w:p w14:paraId="3F772C44" w14:textId="3F7660B0" w:rsidR="0031372F" w:rsidRDefault="0031372F">
                            <w:r>
                              <w:t xml:space="preserve">Helped with figuring out the winner of the program. Tushar was able to implement code that was able to figure out the winner of the game.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14451" id="_x0000_s1040" type="#_x0000_t202" style="position:absolute;margin-left:186.25pt;margin-top:104.85pt;width:313.85pt;height:88.4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">
                <v:textbox>
                  <w:txbxContent>
                    <w:p w14:paraId="39F92234" w14:textId="0E78A8F6" w:rsidR="00595A0D" w:rsidRDefault="00595A0D">
                      <w:r>
                        <w:t>Tushar Wani:</w:t>
                      </w:r>
                    </w:p>
                    <w:p w14:paraId="3F772C44" w14:textId="3F7660B0" w:rsidR="0031372F" w:rsidRDefault="0031372F">
                      <w:r>
                        <w:t xml:space="preserve">Helped with figuring out the winner of the program. Tushar was able to implement code that was able to figure out the winner of the game. </w:t>
                      </w:r>
                    </w:p>
                  </w:txbxContent>
                </v:textbox>
                <w10:wrap type="square"/>
              </v:shape>
            </w:pict>
          </mc:Fallback>
        </mc:AlternateContent>
      </w:r>
      <w:r w:rsidR="00595A0D">
        <w:rPr>
          <w:noProof/>
        </w:rPr>
        <mc:AlternateContent>
          <mc:Choice Requires="wps">
            <w:drawing>
              <wp:anchor distT="45720" distB="45720" distL="114300" distR="114300" simplePos="0" relativeHeight="251653632" behindDoc="0" locked="0" layoutInCell="1" allowOverlap="1" wp14:anchorId="0EF602FA" wp14:editId="65AB6E03">
                <wp:simplePos x="0" y="0"/>
                <wp:positionH relativeFrom="column">
                  <wp:posOffset>2197568</wp:posOffset>
                </wp:positionH>
                <wp:positionV relativeFrom="paragraph">
                  <wp:posOffset>2815155</wp:posOffset>
                </wp:positionV>
                <wp:extent cx="4098290" cy="1114425"/>
                <wp:effectExtent l="0" t="0" r="1651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8290" cy="1114425"/>
                        </a:xfrm>
                        <a:prstGeom prst="rect">
                          <a:avLst/>
                        </a:prstGeom>
                        <a:solidFill>
                          <a:srgbClr val="FFFFFF"/>
                        </a:solidFill>
                        <a:ln w="9525">
                          <a:solidFill>
                            <a:srgbClr val="000000"/>
                          </a:solidFill>
                          <a:miter lim="800000"/>
                          <a:headEnd/>
                          <a:tailEnd/>
                        </a:ln>
                      </wps:spPr>
                      <wps:txbx>
                        <w:txbxContent>
                          <w:p w14:paraId="2C1C29A5" w14:textId="783B098C" w:rsidR="00595A0D" w:rsidRDefault="00595A0D">
                            <w:r>
                              <w:t>Farman Ali</w:t>
                            </w:r>
                          </w:p>
                          <w:p w14:paraId="34973856" w14:textId="01DB252D" w:rsidR="00595A0D" w:rsidRDefault="0031372F">
                            <w:r>
                              <w:t xml:space="preserve">Helped me with making the computer’s turn algorithm and making the video for demonstrating the program.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602FA" id="_x0000_s1041" type="#_x0000_t202" style="position:absolute;margin-left:173.05pt;margin-top:221.65pt;width:322.7pt;height:87.7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">
                <v:textbox>
                  <w:txbxContent>
                    <w:p w14:paraId="2C1C29A5" w14:textId="783B098C" w:rsidR="00595A0D" w:rsidRDefault="00595A0D">
                      <w:r>
                        <w:t>Farman Ali</w:t>
                      </w:r>
                    </w:p>
                    <w:p w14:paraId="34973856" w14:textId="01DB252D" w:rsidR="00595A0D" w:rsidRDefault="0031372F">
                      <w:r>
                        <w:t xml:space="preserve">Helped me with making the computer’s turn algorithm and making the video for demonstrating the program. </w:t>
                      </w:r>
                    </w:p>
                  </w:txbxContent>
                </v:textbox>
                <w10:wrap type="square"/>
              </v:shape>
            </w:pict>
          </mc:Fallback>
        </mc:AlternateContent>
      </w:r>
    </w:p>
    <w:sectPr w:rsidR="0074473E" w:rsidSect="00E74B29">
      <w:footerReference w:type="even" r:id="rId1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75EFD9" w14:textId="77777777" w:rsidR="005A6E27" w:rsidRDefault="005A6E27" w:rsidP="00E74B29">
      <w:r>
        <w:separator/>
      </w:r>
    </w:p>
  </w:endnote>
  <w:endnote w:type="continuationSeparator" w:id="0">
    <w:p w14:paraId="7AF74A54" w14:textId="77777777" w:rsidR="005A6E27" w:rsidRDefault="005A6E2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HP Simplified Jpan">
    <w:altName w:val="Yu Gothic"/>
    <w:charset w:val="80"/>
    <w:family w:val="swiss"/>
    <w:pitch w:val="variable"/>
    <w:sig w:usb0="E00002FF" w:usb1="38CFEDFA" w:usb2="00000012" w:usb3="00000000" w:csb0="0016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0E81232E" w14:textId="54A7F906"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DC528A">
          <w:rPr>
            <w:rStyle w:val="PageNumber"/>
            <w:noProof/>
          </w:rPr>
          <w:t>4</w:t>
        </w:r>
        <w:r>
          <w:rPr>
            <w:rStyle w:val="PageNumber"/>
          </w:rPr>
          <w:fldChar w:fldCharType="end"/>
        </w:r>
      </w:p>
    </w:sdtContent>
  </w:sdt>
  <w:p w14:paraId="0B2F44ED"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5EA18" w14:textId="77777777" w:rsidR="005A6E27" w:rsidRDefault="005A6E27" w:rsidP="00E74B29">
      <w:r>
        <w:separator/>
      </w:r>
    </w:p>
  </w:footnote>
  <w:footnote w:type="continuationSeparator" w:id="0">
    <w:p w14:paraId="31F8EA59" w14:textId="77777777" w:rsidR="005A6E27" w:rsidRDefault="005A6E2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5080609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28A"/>
    <w:rsid w:val="0000137C"/>
    <w:rsid w:val="00046953"/>
    <w:rsid w:val="00086FA5"/>
    <w:rsid w:val="000A4A9B"/>
    <w:rsid w:val="000E4641"/>
    <w:rsid w:val="00151F66"/>
    <w:rsid w:val="00157A7D"/>
    <w:rsid w:val="00177F8D"/>
    <w:rsid w:val="00185F4A"/>
    <w:rsid w:val="002226C0"/>
    <w:rsid w:val="002549E1"/>
    <w:rsid w:val="00271941"/>
    <w:rsid w:val="002D2200"/>
    <w:rsid w:val="0031372F"/>
    <w:rsid w:val="00377C27"/>
    <w:rsid w:val="003B3DAF"/>
    <w:rsid w:val="0040564B"/>
    <w:rsid w:val="0048120C"/>
    <w:rsid w:val="00487981"/>
    <w:rsid w:val="004909D9"/>
    <w:rsid w:val="004F33AD"/>
    <w:rsid w:val="00521481"/>
    <w:rsid w:val="00521C4E"/>
    <w:rsid w:val="00525251"/>
    <w:rsid w:val="00550838"/>
    <w:rsid w:val="00577FEF"/>
    <w:rsid w:val="00595A0D"/>
    <w:rsid w:val="005A6E27"/>
    <w:rsid w:val="00665110"/>
    <w:rsid w:val="006709F1"/>
    <w:rsid w:val="00697B67"/>
    <w:rsid w:val="006C60E6"/>
    <w:rsid w:val="00705614"/>
    <w:rsid w:val="0074473E"/>
    <w:rsid w:val="00823753"/>
    <w:rsid w:val="00837914"/>
    <w:rsid w:val="008450D8"/>
    <w:rsid w:val="00874FE7"/>
    <w:rsid w:val="008D662C"/>
    <w:rsid w:val="00952F7D"/>
    <w:rsid w:val="0095496A"/>
    <w:rsid w:val="009641F8"/>
    <w:rsid w:val="009A38BA"/>
    <w:rsid w:val="00A02526"/>
    <w:rsid w:val="00A076DF"/>
    <w:rsid w:val="00A640AF"/>
    <w:rsid w:val="00B220D1"/>
    <w:rsid w:val="00B43E11"/>
    <w:rsid w:val="00B50FF7"/>
    <w:rsid w:val="00B53C1C"/>
    <w:rsid w:val="00C54F7D"/>
    <w:rsid w:val="00C755AB"/>
    <w:rsid w:val="00CC2267"/>
    <w:rsid w:val="00D43125"/>
    <w:rsid w:val="00D66A3A"/>
    <w:rsid w:val="00D92415"/>
    <w:rsid w:val="00DA62B0"/>
    <w:rsid w:val="00DC528A"/>
    <w:rsid w:val="00DF198B"/>
    <w:rsid w:val="00E13839"/>
    <w:rsid w:val="00E363E0"/>
    <w:rsid w:val="00E633F1"/>
    <w:rsid w:val="00E74B29"/>
    <w:rsid w:val="00F36ACE"/>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86D72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TOCHeading">
    <w:name w:val="TOC Heading"/>
    <w:basedOn w:val="Heading1"/>
    <w:next w:val="Normal"/>
    <w:uiPriority w:val="39"/>
    <w:unhideWhenUsed/>
    <w:qFormat/>
    <w:rsid w:val="00595A0D"/>
    <w:pPr>
      <w:keepNext/>
      <w:keepLines/>
      <w:spacing w:before="240" w:line="259" w:lineRule="auto"/>
      <w:jc w:val="left"/>
      <w:outlineLvl w:val="9"/>
    </w:pPr>
    <w:rPr>
      <w:rFonts w:eastAsiaTheme="majorEastAsia" w:cstheme="majorBidi"/>
      <w:b w:val="0"/>
      <w:color w:val="35484C" w:themeColor="accent1" w:themeShade="BF"/>
      <w:sz w:val="32"/>
      <w:szCs w:val="32"/>
    </w:rPr>
  </w:style>
  <w:style w:type="paragraph" w:styleId="NoSpacing">
    <w:name w:val="No Spacing"/>
    <w:link w:val="NoSpacingChar"/>
    <w:uiPriority w:val="1"/>
    <w:qFormat/>
    <w:rsid w:val="00E633F1"/>
    <w:rPr>
      <w:rFonts w:eastAsiaTheme="minorEastAsia"/>
      <w:sz w:val="22"/>
      <w:szCs w:val="22"/>
    </w:rPr>
  </w:style>
  <w:style w:type="character" w:customStyle="1" w:styleId="NoSpacingChar">
    <w:name w:val="No Spacing Char"/>
    <w:basedOn w:val="DefaultParagraphFont"/>
    <w:link w:val="NoSpacing"/>
    <w:uiPriority w:val="1"/>
    <w:rsid w:val="00E633F1"/>
    <w:rPr>
      <w:rFonts w:eastAsiaTheme="minorEastAsia"/>
      <w:sz w:val="22"/>
      <w:szCs w:val="22"/>
    </w:rPr>
  </w:style>
  <w:style w:type="character" w:styleId="Hyperlink">
    <w:name w:val="Hyperlink"/>
    <w:basedOn w:val="DefaultParagraphFont"/>
    <w:uiPriority w:val="99"/>
    <w:semiHidden/>
    <w:rsid w:val="002549E1"/>
    <w:rPr>
      <w:color w:val="0000FF" w:themeColor="hyperlink"/>
      <w:u w:val="single"/>
    </w:rPr>
  </w:style>
  <w:style w:type="character" w:styleId="UnresolvedMention">
    <w:name w:val="Unresolved Mention"/>
    <w:basedOn w:val="DefaultParagraphFont"/>
    <w:uiPriority w:val="99"/>
    <w:semiHidden/>
    <w:unhideWhenUsed/>
    <w:rsid w:val="002549E1"/>
    <w:rPr>
      <w:color w:val="605E5C"/>
      <w:shd w:val="clear" w:color="auto" w:fill="E1DFDD"/>
    </w:rPr>
  </w:style>
  <w:style w:type="paragraph" w:styleId="NormalWeb">
    <w:name w:val="Normal (Web)"/>
    <w:basedOn w:val="Normal"/>
    <w:uiPriority w:val="99"/>
    <w:semiHidden/>
    <w:unhideWhenUsed/>
    <w:rsid w:val="004F33A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521220">
      <w:bodyDiv w:val="1"/>
      <w:marLeft w:val="0"/>
      <w:marRight w:val="0"/>
      <w:marTop w:val="0"/>
      <w:marBottom w:val="0"/>
      <w:divBdr>
        <w:top w:val="none" w:sz="0" w:space="0" w:color="auto"/>
        <w:left w:val="none" w:sz="0" w:space="0" w:color="auto"/>
        <w:bottom w:val="none" w:sz="0" w:space="0" w:color="auto"/>
        <w:right w:val="none" w:sz="0" w:space="0" w:color="auto"/>
      </w:divBdr>
    </w:div>
    <w:div w:id="806552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s://youtu.be/12QwAKiXzF0" TargetMode="External"/><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arma\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17A939E592A4D058AB2DCA96B8D9DBB"/>
        <w:category>
          <w:name w:val="General"/>
          <w:gallery w:val="placeholder"/>
        </w:category>
        <w:types>
          <w:type w:val="bbPlcHdr"/>
        </w:types>
        <w:behaviors>
          <w:behavior w:val="content"/>
        </w:behaviors>
        <w:guid w:val="{175F6FF3-1D92-40FF-BC7B-866DCA158378}"/>
      </w:docPartPr>
      <w:docPartBody>
        <w:p w:rsidR="00FC04AF" w:rsidRDefault="0097432D">
          <w:pPr>
            <w:pStyle w:val="617A939E592A4D058AB2DCA96B8D9DBB"/>
          </w:pPr>
          <w:r w:rsidRPr="00E74B29">
            <w:t>INSTRUCTIONS</w:t>
          </w:r>
        </w:p>
      </w:docPartBody>
    </w:docPart>
    <w:docPart>
      <w:docPartPr>
        <w:name w:val="18BF22D072D14B8F98302D562EEB7BB0"/>
        <w:category>
          <w:name w:val="General"/>
          <w:gallery w:val="placeholder"/>
        </w:category>
        <w:types>
          <w:type w:val="bbPlcHdr"/>
        </w:types>
        <w:behaviors>
          <w:behavior w:val="content"/>
        </w:behaviors>
        <w:guid w:val="{ABCF2B50-B592-4456-BBDD-6E9B005F4420}"/>
      </w:docPartPr>
      <w:docPartBody>
        <w:p w:rsidR="00FC04AF" w:rsidRDefault="0097432D">
          <w:pPr>
            <w:pStyle w:val="18BF22D072D14B8F98302D562EEB7BB0"/>
          </w:pPr>
          <w:r w:rsidRPr="0048120C">
            <w:t>THE PROCESS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HP Simplified Jpan">
    <w:altName w:val="Yu Gothic"/>
    <w:charset w:val="80"/>
    <w:family w:val="swiss"/>
    <w:pitch w:val="variable"/>
    <w:sig w:usb0="E00002FF" w:usb1="38CFEDFA" w:usb2="00000012" w:usb3="00000000" w:csb0="0016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9B8"/>
    <w:rsid w:val="00164C75"/>
    <w:rsid w:val="004919B8"/>
    <w:rsid w:val="005F56D2"/>
    <w:rsid w:val="006C5FD5"/>
    <w:rsid w:val="00834CA8"/>
    <w:rsid w:val="0097432D"/>
    <w:rsid w:val="00ED0FCF"/>
    <w:rsid w:val="00FC0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17A939E592A4D058AB2DCA96B8D9DBB">
    <w:name w:val="617A939E592A4D058AB2DCA96B8D9DBB"/>
  </w:style>
  <w:style w:type="paragraph" w:customStyle="1" w:styleId="18BF22D072D14B8F98302D562EEB7BB0">
    <w:name w:val="18BF22D072D14B8F98302D562EEB7B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8F5040FC-46D3-4809-AA18-9A9B9D6857E1}">
  <ds:schemaRefs>
    <ds:schemaRef ds:uri="http://schemas.openxmlformats.org/officeDocument/2006/bibliography"/>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8</Pages>
  <Words>376</Words>
  <Characters>2147</Characters>
  <Application>Microsoft Office Word</Application>
  <DocSecurity>4</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2023-05-06T03:30:00Z</dcterms:created>
  <dcterms:modified xsi:type="dcterms:W3CDTF">2023-05-06T03:30:00Z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